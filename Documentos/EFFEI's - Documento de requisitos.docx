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rsidP="00603184">
      <w:pPr>
        <w:pStyle w:val="titulo"/>
        <w:spacing w:before="320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603184" w:rsidRDefault="00603184"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603184" w:rsidRDefault="00603184"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C72AF2">
        <w:rPr>
          <w:rFonts w:cs="Arial"/>
          <w:sz w:val="24"/>
        </w:rPr>
        <w:t xml:space="preserve"> Geovane </w:t>
      </w:r>
      <w:r w:rsidR="00AA797D">
        <w:rPr>
          <w:rFonts w:cs="Arial"/>
          <w:sz w:val="24"/>
        </w:rPr>
        <w:t>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B1472C" w:rsidRDefault="00B1472C" w:rsidP="00603184">
      <w:pPr>
        <w:pStyle w:val="versao"/>
        <w:rPr>
          <w:rFonts w:cs="Arial"/>
          <w:sz w:val="24"/>
        </w:rPr>
      </w:pPr>
      <w:r>
        <w:rPr>
          <w:rFonts w:cs="Arial"/>
          <w:sz w:val="24"/>
        </w:rPr>
        <w:t>Versão 1.0</w:t>
      </w:r>
    </w:p>
    <w:p w:rsidR="00603184" w:rsidRPr="00603184" w:rsidRDefault="00603184" w:rsidP="00603184">
      <w:pPr>
        <w:pStyle w:val="versao"/>
        <w:rPr>
          <w:rFonts w:cs="Arial"/>
          <w:i/>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2C24C9">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2C24C9">
      <w:pPr>
        <w:pStyle w:val="Ttulo2"/>
        <w:keepNext/>
        <w:widowControl/>
        <w:numPr>
          <w:ilvl w:val="1"/>
          <w:numId w:val="7"/>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2C24C9">
      <w:pPr>
        <w:pStyle w:val="Ttulo3"/>
        <w:numPr>
          <w:ilvl w:val="2"/>
          <w:numId w:val="7"/>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2C24C9">
      <w:pPr>
        <w:pStyle w:val="Standard"/>
        <w:numPr>
          <w:ilvl w:val="0"/>
          <w:numId w:val="9"/>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2C24C9">
      <w:pPr>
        <w:pStyle w:val="Standard"/>
        <w:numPr>
          <w:ilvl w:val="0"/>
          <w:numId w:val="8"/>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2C24C9">
      <w:pPr>
        <w:pStyle w:val="Ttulo3"/>
        <w:numPr>
          <w:ilvl w:val="2"/>
          <w:numId w:val="7"/>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r w:rsidR="004A249C">
        <w:rPr>
          <w:rFonts w:ascii="Arial" w:hAnsi="Arial" w:cs="Arial"/>
          <w:sz w:val="22"/>
          <w:szCs w:val="22"/>
        </w:rPr>
        <w:t>Cliente</w:t>
      </w:r>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4A249C">
      <w:pPr>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w:t>
      </w:r>
      <w:proofErr w:type="gramStart"/>
      <w:r w:rsidR="0059180C">
        <w:rPr>
          <w:rFonts w:cs="Arial"/>
        </w:rPr>
        <w:t>a</w:t>
      </w:r>
      <w:proofErr w:type="gramEnd"/>
      <w:r w:rsidR="0059180C">
        <w:rPr>
          <w:rFonts w:cs="Arial"/>
        </w:rPr>
        <w:t xml:space="preserve"> sua conta, e será capaz de acessar o método de união de </w:t>
      </w:r>
      <w:r w:rsidR="004A249C">
        <w:rPr>
          <w:rFonts w:cs="Arial"/>
        </w:rPr>
        <w:t>Cliente</w:t>
      </w:r>
      <w:r w:rsidR="0059180C">
        <w:rPr>
          <w:rFonts w:cs="Arial"/>
        </w:rPr>
        <w:t xml:space="preserve"> e Profissional para aceitar ou negar um serviço, e assim como o </w:t>
      </w:r>
      <w:r w:rsidR="004A249C">
        <w:rPr>
          <w:rFonts w:cs="Arial"/>
        </w:rPr>
        <w:t>Cliente</w:t>
      </w:r>
      <w:r w:rsidR="0059180C">
        <w:rPr>
          <w:rFonts w:cs="Arial"/>
        </w:rPr>
        <w:t xml:space="preserve"> após a realização do serviço será possibilitado ao profissional dar uma nota para o </w:t>
      </w:r>
      <w:r w:rsidR="004A249C">
        <w:rPr>
          <w:rFonts w:cs="Arial"/>
        </w:rPr>
        <w:t>Cliente</w:t>
      </w:r>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2C24C9">
            <w:pPr>
              <w:pStyle w:val="PargrafodaLista"/>
              <w:numPr>
                <w:ilvl w:val="0"/>
                <w:numId w:val="10"/>
              </w:numPr>
              <w:ind w:right="14"/>
              <w:jc w:val="center"/>
              <w:rPr>
                <w:rFonts w:cs="Arial"/>
                <w:b/>
                <w:szCs w:val="22"/>
              </w:rPr>
            </w:pPr>
            <w:r>
              <w:rPr>
                <w:rFonts w:cs="Arial"/>
                <w:b/>
                <w:szCs w:val="22"/>
              </w:rPr>
              <w:t xml:space="preserve">Cadastro </w:t>
            </w:r>
            <w:r w:rsidR="009F57C9">
              <w:rPr>
                <w:rFonts w:cs="Arial"/>
                <w:b/>
                <w:szCs w:val="22"/>
              </w:rPr>
              <w:t>perfil de</w:t>
            </w:r>
            <w:r>
              <w:rPr>
                <w:rFonts w:cs="Arial"/>
                <w:b/>
                <w:szCs w:val="22"/>
              </w:rPr>
              <w:t xml:space="preserve"> </w:t>
            </w:r>
            <w:r w:rsidR="009F57C9">
              <w:rPr>
                <w:rFonts w:cs="Arial"/>
                <w:b/>
                <w:szCs w:val="22"/>
              </w:rPr>
              <w:t>Clientes</w:t>
            </w:r>
            <w:r>
              <w:rPr>
                <w:rFonts w:cs="Arial"/>
                <w:b/>
                <w:szCs w:val="22"/>
              </w:rPr>
              <w:t xml:space="preserve">.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perfil de cliente.</w:t>
      </w:r>
    </w:p>
    <w:p w:rsidR="0004482B" w:rsidRDefault="0004482B" w:rsidP="0004482B">
      <w:pPr>
        <w:pStyle w:val="Corpodetexto"/>
        <w:ind w:firstLine="720"/>
        <w:rPr>
          <w:rFonts w:cs="Arial"/>
          <w:szCs w:val="22"/>
        </w:rPr>
      </w:pPr>
      <w:r>
        <w:rPr>
          <w:rFonts w:cs="Arial"/>
          <w:szCs w:val="22"/>
        </w:rPr>
        <w:t xml:space="preserve">Para o cadastro do novo </w:t>
      </w:r>
      <w:r w:rsidR="00660AA1">
        <w:rPr>
          <w:rFonts w:cs="Arial"/>
          <w:szCs w:val="22"/>
        </w:rPr>
        <w:t>cliente</w:t>
      </w:r>
      <w:r>
        <w:rPr>
          <w:rFonts w:cs="Arial"/>
          <w:szCs w:val="22"/>
        </w:rPr>
        <w:t xml:space="preserve">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w:t>
      </w:r>
      <w:r w:rsidR="00660AA1">
        <w:rPr>
          <w:rFonts w:ascii="Arial" w:hAnsi="Arial" w:cs="Arial"/>
          <w:b/>
          <w:kern w:val="0"/>
          <w:sz w:val="22"/>
        </w:rPr>
        <w:t>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informada a data de nascimento do cliente, </w:t>
            </w:r>
            <w:r w:rsidR="00010D5D">
              <w:rPr>
                <w:rFonts w:ascii="Arial" w:hAnsi="Arial" w:cs="Arial"/>
                <w:kern w:val="0"/>
                <w:sz w:val="22"/>
              </w:rPr>
              <w:t>em que a pessoa deverá ter mais de 18 anos</w:t>
            </w:r>
            <w:r>
              <w:rPr>
                <w:rFonts w:ascii="Arial" w:hAnsi="Arial" w:cs="Arial"/>
                <w:kern w:val="0"/>
                <w:sz w:val="22"/>
              </w:rPr>
              <w:t>.</w:t>
            </w:r>
            <w:r w:rsidR="00010D5D">
              <w:rPr>
                <w:rFonts w:ascii="Arial" w:hAnsi="Arial" w:cs="Arial"/>
                <w:kern w:val="0"/>
                <w:sz w:val="22"/>
              </w:rPr>
              <w:t xml:space="preserve"> </w:t>
            </w:r>
            <w:r w:rsidR="00B3456A" w:rsidRPr="00B3456A">
              <w:rPr>
                <w:rFonts w:ascii="Arial" w:hAnsi="Arial" w:cs="Arial"/>
                <w:kern w:val="0"/>
                <w:sz w:val="22"/>
              </w:rPr>
              <w:t>Data de Nascimento no formato DD/MM/AAAA. Com a data mínima de 1900 e máxima sendo o dia atual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r w:rsidR="00B3456A">
              <w:rPr>
                <w:rFonts w:ascii="Arial" w:hAnsi="Arial" w:cs="Arial"/>
                <w:kern w:val="0"/>
                <w:sz w:val="22"/>
              </w:rPr>
              <w:t xml:space="preserve"> </w:t>
            </w:r>
            <w:r w:rsidR="00B3456A" w:rsidRPr="00B3456A">
              <w:rPr>
                <w:rFonts w:ascii="Arial" w:hAnsi="Arial" w:cs="Arial"/>
                <w:kern w:val="0"/>
                <w:sz w:val="22"/>
              </w:rPr>
              <w:t>CPF no formato &lt;&lt;999.999.999-99&gt;&gt;, haverá validação do CPF através de um cálculo que será implementado no código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 xml:space="preserve">Campos de múltiplas entradas onde </w:t>
            </w:r>
            <w:r w:rsidR="00DA59CE">
              <w:rPr>
                <w:rFonts w:ascii="Arial" w:hAnsi="Arial" w:cs="Arial"/>
                <w:kern w:val="0"/>
                <w:sz w:val="22"/>
              </w:rPr>
              <w:t>poderá</w:t>
            </w:r>
            <w:r>
              <w:rPr>
                <w:rFonts w:ascii="Arial" w:hAnsi="Arial" w:cs="Arial"/>
                <w:kern w:val="0"/>
                <w:sz w:val="22"/>
              </w:rPr>
              <w:t xml:space="preserve"> ser </w:t>
            </w:r>
            <w:r w:rsidR="00DA59CE">
              <w:rPr>
                <w:rFonts w:ascii="Arial" w:hAnsi="Arial" w:cs="Arial"/>
                <w:kern w:val="0"/>
                <w:sz w:val="22"/>
              </w:rPr>
              <w:t>inserido no máximo dois</w:t>
            </w:r>
            <w:r>
              <w:rPr>
                <w:rFonts w:ascii="Arial" w:hAnsi="Arial" w:cs="Arial"/>
                <w:kern w:val="0"/>
                <w:sz w:val="22"/>
              </w:rPr>
              <w:t>.</w:t>
            </w:r>
            <w:r w:rsidR="00DA59CE">
              <w:t xml:space="preserve"> </w:t>
            </w:r>
            <w:r w:rsidR="00DA59CE" w:rsidRPr="00DA59CE">
              <w:rPr>
                <w:rFonts w:ascii="Arial" w:hAnsi="Arial" w:cs="Arial"/>
                <w:kern w:val="0"/>
                <w:sz w:val="22"/>
              </w:rPr>
              <w:t>Número de telefone no formato &lt;&lt;(</w:t>
            </w:r>
            <w:proofErr w:type="spellStart"/>
            <w:r w:rsidR="00DA59CE" w:rsidRPr="00DA59CE">
              <w:rPr>
                <w:rFonts w:ascii="Arial" w:hAnsi="Arial" w:cs="Arial"/>
                <w:kern w:val="0"/>
                <w:sz w:val="22"/>
              </w:rPr>
              <w:t>xx</w:t>
            </w:r>
            <w:proofErr w:type="spellEnd"/>
            <w:r w:rsidR="00DA59CE" w:rsidRPr="00DA59CE">
              <w:rPr>
                <w:rFonts w:ascii="Arial" w:hAnsi="Arial" w:cs="Arial"/>
                <w:kern w:val="0"/>
                <w:sz w:val="22"/>
              </w:rPr>
              <w:t xml:space="preserve">) </w:t>
            </w:r>
            <w:proofErr w:type="spellStart"/>
            <w:r w:rsidR="00DA59CE" w:rsidRPr="00DA59CE">
              <w:rPr>
                <w:rFonts w:ascii="Arial" w:hAnsi="Arial" w:cs="Arial"/>
                <w:kern w:val="0"/>
                <w:sz w:val="22"/>
              </w:rPr>
              <w:t>xxxxx-xxxx</w:t>
            </w:r>
            <w:proofErr w:type="spellEnd"/>
            <w:r w:rsidR="00DA59CE" w:rsidRPr="00DA59CE">
              <w:rPr>
                <w:rFonts w:ascii="Arial" w:hAnsi="Arial" w:cs="Arial"/>
                <w:kern w:val="0"/>
                <w:sz w:val="22"/>
              </w:rPr>
              <w:t>&gt;&gt;</w:t>
            </w:r>
          </w:p>
        </w:tc>
      </w:tr>
      <w:tr w:rsidR="00010D5D"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010D5D" w:rsidRDefault="00010D5D" w:rsidP="00DA59CE">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*E</w:t>
            </w:r>
            <w:r w:rsidR="00DA59CE">
              <w:rPr>
                <w:rFonts w:ascii="Arial" w:hAnsi="Arial" w:cs="Arial"/>
                <w:bCs/>
                <w:color w:val="000000"/>
                <w:kern w:val="0"/>
                <w:sz w:val="22"/>
              </w:rPr>
              <w:t>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010D5D"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Endereço composto por rua, logradouro, estado, cidade, cep</w:t>
            </w:r>
          </w:p>
        </w:tc>
      </w:tr>
      <w:tr w:rsidR="00DA59CE"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DA59CE">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*Sexo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Campo de escolha fechada:</w:t>
            </w:r>
          </w:p>
          <w:p w:rsidR="00DA59CE" w:rsidRPr="00DA59CE" w:rsidRDefault="00DA59CE" w:rsidP="0004482B">
            <w:pPr>
              <w:pStyle w:val="rox"/>
              <w:tabs>
                <w:tab w:val="clear" w:pos="360"/>
              </w:tabs>
              <w:ind w:left="0" w:firstLine="0"/>
              <w:rPr>
                <w:rFonts w:ascii="Arial" w:hAnsi="Arial" w:cs="Arial"/>
                <w:kern w:val="0"/>
                <w:sz w:val="22"/>
              </w:rPr>
            </w:pPr>
            <w:r w:rsidRPr="00DA59CE">
              <w:rPr>
                <w:rFonts w:ascii="Arial" w:hAnsi="Arial" w:cs="Arial"/>
                <w:kern w:val="0"/>
                <w:sz w:val="22"/>
              </w:rPr>
              <w:t xml:space="preserve"> ● </w:t>
            </w:r>
            <w:proofErr w:type="gramStart"/>
            <w:r w:rsidRPr="00DA59CE">
              <w:rPr>
                <w:rFonts w:ascii="Arial" w:hAnsi="Arial" w:cs="Arial"/>
                <w:kern w:val="0"/>
                <w:sz w:val="22"/>
              </w:rPr>
              <w:t>Masculino  ●</w:t>
            </w:r>
            <w:proofErr w:type="gramEnd"/>
            <w:r w:rsidRPr="00DA59CE">
              <w:rPr>
                <w:rFonts w:ascii="Arial" w:hAnsi="Arial" w:cs="Arial"/>
                <w:kern w:val="0"/>
                <w:sz w:val="22"/>
              </w:rPr>
              <w:t xml:space="preserve"> Feminino</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684B96" w:rsidRDefault="00684B96" w:rsidP="0004482B">
      <w:pPr>
        <w:rPr>
          <w:rFonts w:ascii="Times New Roman" w:hAnsi="Times New Roman"/>
          <w:sz w:val="24"/>
        </w:rPr>
      </w:pPr>
      <w:r>
        <w:rPr>
          <w:rFonts w:ascii="Times New Roman" w:hAnsi="Times New Roman"/>
          <w:sz w:val="24"/>
        </w:rPr>
        <w:tab/>
        <w:t xml:space="preserve">Em virtude de se </w:t>
      </w:r>
      <w:r w:rsidR="00DA59CE">
        <w:rPr>
          <w:rFonts w:ascii="Times New Roman" w:hAnsi="Times New Roman"/>
          <w:sz w:val="24"/>
        </w:rPr>
        <w:t xml:space="preserve">poder </w:t>
      </w:r>
      <w:r>
        <w:rPr>
          <w:rFonts w:ascii="Times New Roman" w:hAnsi="Times New Roman"/>
          <w:sz w:val="24"/>
        </w:rPr>
        <w:t xml:space="preserve">haver 2 perfis será necessário o preenchimento do </w:t>
      </w:r>
      <w:r w:rsidRPr="00684B96">
        <w:rPr>
          <w:rFonts w:ascii="Times New Roman" w:hAnsi="Times New Roman"/>
          <w:b/>
          <w:sz w:val="24"/>
        </w:rPr>
        <w:t>[RFS023] Cadastro de Login</w:t>
      </w:r>
      <w:r>
        <w:rPr>
          <w:rFonts w:ascii="Times New Roman" w:hAnsi="Times New Roman"/>
          <w:sz w:val="24"/>
        </w:rPr>
        <w:t xml:space="preserve"> para acessar a aplicação, sendo que este login será geral para ambos perfis.</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2C24C9">
            <w:pPr>
              <w:pStyle w:val="PargrafodaLista"/>
              <w:numPr>
                <w:ilvl w:val="0"/>
                <w:numId w:val="10"/>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t>Tabela 2</w:t>
      </w:r>
      <w:r w:rsidR="00727804" w:rsidRPr="00BB038D">
        <w:rPr>
          <w:rFonts w:ascii="Arial" w:hAnsi="Arial" w:cs="Arial"/>
          <w:b/>
          <w:kern w:val="0"/>
          <w:sz w:val="22"/>
        </w:rPr>
        <w:t xml:space="preserve"> – Campos para </w:t>
      </w:r>
      <w:r w:rsidR="00660AA1">
        <w:rPr>
          <w:rFonts w:ascii="Arial" w:hAnsi="Arial" w:cs="Arial"/>
          <w:b/>
          <w:kern w:val="0"/>
          <w:sz w:val="22"/>
        </w:rPr>
        <w:t>alterar dados de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684B96"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727804">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DA59CE"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poderá ser inserido no máximo dois.</w:t>
            </w:r>
            <w:r>
              <w:t xml:space="preserve"> </w:t>
            </w:r>
            <w:r w:rsidRPr="00DA59CE">
              <w:rPr>
                <w:rFonts w:ascii="Arial" w:hAnsi="Arial" w:cs="Arial"/>
                <w:kern w:val="0"/>
                <w:sz w:val="22"/>
              </w:rPr>
              <w:t>Número de telefone no formato &lt;&lt;(</w:t>
            </w:r>
            <w:proofErr w:type="spellStart"/>
            <w:r w:rsidRPr="00DA59CE">
              <w:rPr>
                <w:rFonts w:ascii="Arial" w:hAnsi="Arial" w:cs="Arial"/>
                <w:kern w:val="0"/>
                <w:sz w:val="22"/>
              </w:rPr>
              <w:t>xx</w:t>
            </w:r>
            <w:proofErr w:type="spellEnd"/>
            <w:r w:rsidRPr="00DA59CE">
              <w:rPr>
                <w:rFonts w:ascii="Arial" w:hAnsi="Arial" w:cs="Arial"/>
                <w:kern w:val="0"/>
                <w:sz w:val="22"/>
              </w:rPr>
              <w:t xml:space="preserve">) </w:t>
            </w:r>
            <w:proofErr w:type="spellStart"/>
            <w:r w:rsidRPr="00DA59CE">
              <w:rPr>
                <w:rFonts w:ascii="Arial" w:hAnsi="Arial" w:cs="Arial"/>
                <w:kern w:val="0"/>
                <w:sz w:val="22"/>
              </w:rPr>
              <w:t>xxxxx-xxxx</w:t>
            </w:r>
            <w:proofErr w:type="spellEnd"/>
            <w:r w:rsidRPr="00DA59CE">
              <w:rPr>
                <w:rFonts w:ascii="Arial" w:hAnsi="Arial" w:cs="Arial"/>
                <w:kern w:val="0"/>
                <w:sz w:val="22"/>
              </w:rPr>
              <w:t>&gt;&gt;</w:t>
            </w:r>
          </w:p>
        </w:tc>
      </w:tr>
      <w:tr w:rsidR="00DA59CE"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A59CE" w:rsidRDefault="00DA59CE" w:rsidP="000B44FB">
            <w:pPr>
              <w:pStyle w:val="rox"/>
              <w:tabs>
                <w:tab w:val="clear" w:pos="360"/>
              </w:tabs>
              <w:ind w:left="0" w:firstLine="0"/>
              <w:rPr>
                <w:rFonts w:ascii="Arial" w:hAnsi="Arial" w:cs="Arial"/>
                <w:kern w:val="0"/>
                <w:sz w:val="22"/>
              </w:rPr>
            </w:pPr>
            <w:r w:rsidRPr="00DA59CE">
              <w:rPr>
                <w:rFonts w:ascii="Arial" w:hAnsi="Arial" w:cs="Arial"/>
                <w:kern w:val="0"/>
                <w:sz w:val="22"/>
              </w:rPr>
              <w:t>Endereço do paciente composto por rua, logradouro, estado, cidade, cep</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2C24C9">
            <w:pPr>
              <w:pStyle w:val="PargrafodaLista"/>
              <w:numPr>
                <w:ilvl w:val="0"/>
                <w:numId w:val="10"/>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p w:rsidR="00660AA1" w:rsidRDefault="00660AA1" w:rsidP="000B44FB">
            <w:pPr>
              <w:spacing w:before="240" w:after="240"/>
              <w:ind w:left="-108"/>
              <w:rPr>
                <w:rFonts w:cs="Arial"/>
              </w:rPr>
            </w:pP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2C24C9">
            <w:pPr>
              <w:pStyle w:val="PargrafodaLista"/>
              <w:numPr>
                <w:ilvl w:val="0"/>
                <w:numId w:val="10"/>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660AA1" w:rsidRDefault="00D30BCC" w:rsidP="00660AA1">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2C24C9">
            <w:pPr>
              <w:pStyle w:val="PargrafodaLista"/>
              <w:numPr>
                <w:ilvl w:val="0"/>
                <w:numId w:val="10"/>
              </w:numPr>
              <w:ind w:right="14"/>
              <w:jc w:val="center"/>
              <w:rPr>
                <w:rFonts w:cs="Arial"/>
                <w:b/>
                <w:szCs w:val="22"/>
              </w:rPr>
            </w:pPr>
            <w:r>
              <w:rPr>
                <w:rFonts w:cs="Arial"/>
                <w:b/>
                <w:szCs w:val="22"/>
              </w:rPr>
              <w:lastRenderedPageBreak/>
              <w:t>Analise da requisição para perfil profissional.</w:t>
            </w:r>
          </w:p>
        </w:tc>
      </w:tr>
    </w:tbl>
    <w:p w:rsidR="00D30BCC" w:rsidRDefault="00D30BCC" w:rsidP="00D30BCC">
      <w:pPr>
        <w:ind w:firstLine="720"/>
        <w:jc w:val="both"/>
      </w:pPr>
      <w:r w:rsidRPr="00A026A4">
        <w:rPr>
          <w:b/>
        </w:rPr>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7A4E96" w:rsidRDefault="007A4E96" w:rsidP="007A4E96">
      <w:pPr>
        <w:jc w:val="both"/>
        <w:rPr>
          <w:rFonts w:ascii="Times New Roman" w:hAnsi="Times New Roman"/>
          <w:i/>
          <w:sz w:val="24"/>
        </w:rPr>
      </w:pPr>
      <w:r>
        <w:rPr>
          <w:rFonts w:cs="Arial"/>
          <w:szCs w:val="22"/>
        </w:rPr>
        <w:t xml:space="preserve">Após o cadastro do serviço no </w:t>
      </w:r>
      <w:r w:rsidRPr="00D52F2B">
        <w:rPr>
          <w:b/>
        </w:rPr>
        <w:t>[RFS</w:t>
      </w:r>
      <w:proofErr w:type="gramStart"/>
      <w:r>
        <w:rPr>
          <w:b/>
        </w:rPr>
        <w:t>10</w:t>
      </w:r>
      <w:r w:rsidRPr="00D52F2B">
        <w:rPr>
          <w:b/>
        </w:rPr>
        <w:t>]</w:t>
      </w:r>
      <w:r>
        <w:rPr>
          <w:b/>
        </w:rPr>
        <w:t>Solicitar</w:t>
      </w:r>
      <w:proofErr w:type="gramEnd"/>
      <w:r w:rsidRPr="00D52F2B">
        <w:rPr>
          <w:b/>
        </w:rPr>
        <w:t xml:space="preserve"> Serviç</w:t>
      </w:r>
      <w:r>
        <w:rPr>
          <w:b/>
        </w:rPr>
        <w:t>o</w:t>
      </w:r>
      <w:r>
        <w:t>, o serviço estará disponível para visualização em um calendário sendo que o serviço se encontrará na tanto na data de inicio quanto de determino. Sendo que em cada célula do calendário conterá os serviços agendados, com informações do nome do cliente, código do serviço e estado dele, sendo que essas informações funcionarão como link para visualizar o serviço em si.</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E31820">
      <w:pPr>
        <w:pStyle w:val="Corpodetexto"/>
        <w:ind w:firstLine="720"/>
        <w:rPr>
          <w:rFonts w:cs="Arial"/>
          <w:i/>
          <w:szCs w:val="22"/>
        </w:rPr>
      </w:pPr>
      <w:r w:rsidRPr="005E1B55">
        <w:rPr>
          <w:rFonts w:cs="Arial"/>
          <w:szCs w:val="22"/>
        </w:rPr>
        <w:t xml:space="preserve">Será permitida a </w:t>
      </w:r>
      <w:r w:rsidR="00E31820">
        <w:rPr>
          <w:rFonts w:cs="Arial"/>
          <w:szCs w:val="22"/>
        </w:rPr>
        <w:t xml:space="preserve">visualização dos serviços no calendário, sendo que para cada célula do calendário corresponde a um dia do mês. Sendo que para os dias que houverem serviços estará visível o código do serviço, o nome do cliente e o estado do serviço e estes iram agir como link para o </w:t>
      </w:r>
      <w:r w:rsidR="00E31820" w:rsidRPr="002F5DF2">
        <w:rPr>
          <w:b/>
        </w:rPr>
        <w:t>[RFS0</w:t>
      </w:r>
      <w:r w:rsidR="00E31820">
        <w:rPr>
          <w:b/>
        </w:rPr>
        <w:t>11</w:t>
      </w:r>
      <w:r w:rsidR="00E31820" w:rsidRPr="002F5DF2">
        <w:rPr>
          <w:b/>
        </w:rPr>
        <w:t>] Alterar Serviço</w:t>
      </w:r>
      <w:r>
        <w:rPr>
          <w:rFonts w:cs="Arial"/>
          <w:i/>
          <w:szCs w:val="22"/>
        </w:rPr>
        <w:t>.</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O sistema deve permitir a alteração do serviço prestado</w:t>
      </w:r>
      <w:r w:rsidR="00DD4373">
        <w:rPr>
          <w:rFonts w:cs="Arial"/>
          <w:szCs w:val="22"/>
        </w:rPr>
        <w:t>,</w:t>
      </w:r>
      <w:r w:rsidRPr="00D52F2B">
        <w:rPr>
          <w:rFonts w:cs="Arial"/>
          <w:szCs w:val="22"/>
        </w:rPr>
        <w:t xml:space="preserve"> </w:t>
      </w:r>
      <w:r w:rsidR="00264C32">
        <w:rPr>
          <w:rFonts w:cs="Arial"/>
          <w:szCs w:val="22"/>
        </w:rPr>
        <w:t>através do</w:t>
      </w:r>
      <w:r w:rsidR="00DD4373">
        <w:rPr>
          <w:rFonts w:cs="Arial"/>
          <w:szCs w:val="22"/>
        </w:rPr>
        <w:t xml:space="preserve"> </w:t>
      </w:r>
      <w:r w:rsidR="00DD4373" w:rsidRPr="002F5DF2">
        <w:rPr>
          <w:b/>
        </w:rPr>
        <w:t>[RFS0</w:t>
      </w:r>
      <w:r w:rsidR="00DD4373">
        <w:rPr>
          <w:b/>
        </w:rPr>
        <w:t>11</w:t>
      </w:r>
      <w:r w:rsidR="00DD4373" w:rsidRPr="002F5DF2">
        <w:rPr>
          <w:b/>
        </w:rPr>
        <w:t>] Alterar Serviço</w:t>
      </w:r>
      <w:r w:rsidR="00DD4373">
        <w:rPr>
          <w:b/>
        </w:rPr>
        <w:t xml:space="preserve">, </w:t>
      </w:r>
      <w:r w:rsidR="00DD4373" w:rsidRPr="00DD4373">
        <w:t>sendo</w:t>
      </w:r>
      <w:r w:rsidR="00DD4373">
        <w:rPr>
          <w:b/>
        </w:rPr>
        <w:t xml:space="preserve"> </w:t>
      </w:r>
      <w:proofErr w:type="gramStart"/>
      <w:r w:rsidR="00DD4373" w:rsidRPr="00DD4373">
        <w:t>qu</w:t>
      </w:r>
      <w:r w:rsidR="00DD4373">
        <w:t>e</w:t>
      </w:r>
      <w:r w:rsidRPr="00D52F2B">
        <w:rPr>
          <w:rFonts w:cs="Arial"/>
          <w:szCs w:val="22"/>
        </w:rPr>
        <w:t xml:space="preserve"> </w:t>
      </w:r>
      <w:r w:rsidR="00DD4373">
        <w:rPr>
          <w:rFonts w:cs="Arial"/>
          <w:szCs w:val="22"/>
        </w:rPr>
        <w:t xml:space="preserve"> qualquer</w:t>
      </w:r>
      <w:proofErr w:type="gramEnd"/>
      <w:r w:rsidR="00DD4373">
        <w:rPr>
          <w:rFonts w:cs="Arial"/>
          <w:szCs w:val="22"/>
        </w:rPr>
        <w:t xml:space="preserve"> alteração do serviço resultará em alteração na visualização dos itens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2C24C9">
            <w:pPr>
              <w:pStyle w:val="PargrafodaLista"/>
              <w:numPr>
                <w:ilvl w:val="0"/>
                <w:numId w:val="10"/>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w:t>
      </w:r>
      <w:r w:rsidR="00DD4373">
        <w:rPr>
          <w:rFonts w:cs="Arial"/>
          <w:szCs w:val="22"/>
        </w:rPr>
        <w:t xml:space="preserve">o o </w:t>
      </w:r>
      <w:r w:rsidR="00DD4373" w:rsidRPr="00264C32">
        <w:rPr>
          <w:rFonts w:cs="Arial"/>
          <w:b/>
          <w:szCs w:val="22"/>
        </w:rPr>
        <w:t>[RFS</w:t>
      </w:r>
      <w:proofErr w:type="gramStart"/>
      <w:r w:rsidR="00DD4373" w:rsidRPr="00264C32">
        <w:rPr>
          <w:rFonts w:cs="Arial"/>
          <w:b/>
          <w:szCs w:val="22"/>
        </w:rPr>
        <w:t>0</w:t>
      </w:r>
      <w:r w:rsidR="00DD4373">
        <w:rPr>
          <w:rFonts w:cs="Arial"/>
          <w:b/>
          <w:szCs w:val="22"/>
        </w:rPr>
        <w:t>13</w:t>
      </w:r>
      <w:r w:rsidR="00DD4373" w:rsidRPr="00264C32">
        <w:rPr>
          <w:rFonts w:cs="Arial"/>
          <w:b/>
          <w:szCs w:val="22"/>
        </w:rPr>
        <w:t>]Cancelar</w:t>
      </w:r>
      <w:proofErr w:type="gramEnd"/>
      <w:r w:rsidR="00DD4373" w:rsidRPr="00264C32">
        <w:rPr>
          <w:rFonts w:cs="Arial"/>
          <w:b/>
          <w:szCs w:val="22"/>
        </w:rPr>
        <w:t xml:space="preserve"> Serviço</w:t>
      </w:r>
      <w:r w:rsidR="00DD4373" w:rsidRPr="00D52F2B">
        <w:rPr>
          <w:rFonts w:cs="Arial"/>
          <w:szCs w:val="22"/>
        </w:rPr>
        <w:t>.</w:t>
      </w:r>
      <w:r w:rsidR="00DD4373">
        <w:rPr>
          <w:rFonts w:cs="Arial"/>
          <w:szCs w:val="22"/>
        </w:rPr>
        <w:t xml:space="preserve"> Então com a execução desse requisito o serviço deixará de estar disponível para visualização no calendário.</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2C24C9">
            <w:pPr>
              <w:pStyle w:val="PargrafodaLista"/>
              <w:numPr>
                <w:ilvl w:val="0"/>
                <w:numId w:val="10"/>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760BEF">
        <w:t>Profissional</w:t>
      </w:r>
      <w:r w:rsidRPr="00A026A4">
        <w:t xml:space="preserve"> </w:t>
      </w:r>
      <w:r w:rsidR="00760BEF">
        <w:t>cadastrar um serviço</w:t>
      </w:r>
      <w:r w:rsidRPr="00A026A4">
        <w:t>. Para</w:t>
      </w:r>
      <w:r w:rsidR="00EA5509">
        <w:t xml:space="preserve"> o </w:t>
      </w:r>
      <w:r w:rsidR="00760BEF">
        <w:t xml:space="preserve">cadastro do </w:t>
      </w:r>
      <w:r w:rsidR="00EA5509">
        <w:t>serviço é necessário preencher</w:t>
      </w:r>
      <w:r w:rsidRPr="00A026A4">
        <w:t xml:space="preserve"> as informações presentes na tabela </w:t>
      </w:r>
      <w:r w:rsidR="00674A78">
        <w:t>6</w:t>
      </w:r>
      <w:r w:rsidR="00EA5509">
        <w:t xml:space="preserve">, após o preenchimento dela o sistema de forma automática irá fornecer </w:t>
      </w:r>
      <w:r w:rsidR="00760BEF">
        <w:t>disponibilizar esse serviço aos</w:t>
      </w:r>
      <w:r w:rsidR="00EA5509">
        <w:t xml:space="preserve"> </w:t>
      </w:r>
      <w:r w:rsidR="00674A78">
        <w:t>Cliente</w:t>
      </w:r>
      <w:r w:rsidR="00760BEF">
        <w:t>. Sendo que se um cliente clicar na opção agendar então serviço será agendado para este cliente</w:t>
      </w:r>
      <w:r w:rsidR="005B77F9">
        <w:t xml:space="preserve">, </w:t>
      </w:r>
      <w:r w:rsidR="00760BEF">
        <w:t>então o sistema</w:t>
      </w:r>
      <w:r w:rsidR="005B77F9">
        <w:t xml:space="preserve"> preenchera o requisito </w:t>
      </w:r>
      <w:r w:rsidR="005B77F9" w:rsidRPr="00D52F2B">
        <w:rPr>
          <w:b/>
        </w:rPr>
        <w:t>[RFS</w:t>
      </w:r>
      <w:proofErr w:type="gramStart"/>
      <w:r w:rsidR="005B77F9" w:rsidRPr="00D52F2B">
        <w:rPr>
          <w:b/>
        </w:rPr>
        <w:t>0</w:t>
      </w:r>
      <w:r w:rsidR="00674A78">
        <w:rPr>
          <w:b/>
        </w:rPr>
        <w:t>6</w:t>
      </w:r>
      <w:r w:rsidR="005B77F9" w:rsidRPr="00D52F2B">
        <w:rPr>
          <w:b/>
        </w:rPr>
        <w:t>]</w:t>
      </w:r>
      <w:r w:rsidR="00D52F2B" w:rsidRPr="00D52F2B">
        <w:rPr>
          <w:b/>
        </w:rPr>
        <w:t>Cadastro</w:t>
      </w:r>
      <w:proofErr w:type="gramEnd"/>
      <w:r w:rsidR="00D52F2B" w:rsidRPr="00D52F2B">
        <w:rPr>
          <w:b/>
        </w:rPr>
        <w:t xml:space="preserve">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3B33D5">
        <w:rPr>
          <w:b/>
        </w:rPr>
        <w:t>4</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2C24C9">
            <w:pPr>
              <w:pStyle w:val="PargrafodaLista"/>
              <w:numPr>
                <w:ilvl w:val="0"/>
                <w:numId w:val="15"/>
              </w:numPr>
            </w:pPr>
            <w:r>
              <w:t>Pedreiro</w:t>
            </w:r>
          </w:p>
          <w:p w:rsidR="005B77F9" w:rsidRDefault="005B77F9" w:rsidP="002C24C9">
            <w:pPr>
              <w:pStyle w:val="PargrafodaLista"/>
              <w:numPr>
                <w:ilvl w:val="0"/>
                <w:numId w:val="15"/>
              </w:numPr>
            </w:pPr>
            <w:r>
              <w:t>Pintor</w:t>
            </w:r>
          </w:p>
          <w:p w:rsidR="005B77F9" w:rsidRDefault="005B77F9" w:rsidP="002C24C9">
            <w:pPr>
              <w:pStyle w:val="PargrafodaLista"/>
              <w:numPr>
                <w:ilvl w:val="0"/>
                <w:numId w:val="15"/>
              </w:numPr>
            </w:pPr>
            <w:r>
              <w:t>Mecânico</w:t>
            </w:r>
          </w:p>
          <w:p w:rsidR="005B77F9" w:rsidRDefault="005B77F9" w:rsidP="002C24C9">
            <w:pPr>
              <w:pStyle w:val="PargrafodaLista"/>
              <w:numPr>
                <w:ilvl w:val="0"/>
                <w:numId w:val="15"/>
              </w:numPr>
            </w:pPr>
            <w:r>
              <w:t>Eletricista</w:t>
            </w:r>
          </w:p>
          <w:p w:rsidR="005B77F9" w:rsidRDefault="005B77F9" w:rsidP="002C24C9">
            <w:pPr>
              <w:pStyle w:val="PargrafodaLista"/>
              <w:numPr>
                <w:ilvl w:val="0"/>
                <w:numId w:val="15"/>
              </w:numPr>
            </w:pPr>
            <w:r>
              <w:t xml:space="preserve">Técnico </w:t>
            </w:r>
          </w:p>
          <w:p w:rsidR="005B77F9" w:rsidRPr="00A026A4" w:rsidRDefault="005B77F9" w:rsidP="002C24C9">
            <w:pPr>
              <w:pStyle w:val="PargrafodaLista"/>
              <w:numPr>
                <w:ilvl w:val="0"/>
                <w:numId w:val="15"/>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r w:rsidR="009D2CBC" w:rsidRPr="00A026A4" w:rsidTr="00D513C9">
        <w:tc>
          <w:tcPr>
            <w:tcW w:w="4531" w:type="dxa"/>
          </w:tcPr>
          <w:p w:rsidR="009D2CBC" w:rsidRPr="00A026A4" w:rsidRDefault="00760BEF" w:rsidP="00D513C9">
            <w:r>
              <w:t>*Status do Serviço</w:t>
            </w:r>
          </w:p>
        </w:tc>
        <w:tc>
          <w:tcPr>
            <w:tcW w:w="4536" w:type="dxa"/>
          </w:tcPr>
          <w:p w:rsidR="009D2CBC" w:rsidRDefault="00760BEF" w:rsidP="00D513C9">
            <w:r>
              <w:t xml:space="preserve">Estará limitado a: </w:t>
            </w:r>
          </w:p>
          <w:p w:rsidR="00760BEF" w:rsidRDefault="00760BEF" w:rsidP="00760BEF">
            <w:pPr>
              <w:pStyle w:val="PargrafodaLista"/>
              <w:numPr>
                <w:ilvl w:val="0"/>
                <w:numId w:val="15"/>
              </w:numPr>
            </w:pPr>
            <w:r>
              <w:t>Agendado</w:t>
            </w:r>
          </w:p>
          <w:p w:rsidR="00760BEF" w:rsidRDefault="00760BEF" w:rsidP="00D513C9">
            <w:pPr>
              <w:pStyle w:val="PargrafodaLista"/>
              <w:numPr>
                <w:ilvl w:val="0"/>
                <w:numId w:val="15"/>
              </w:numPr>
            </w:pPr>
            <w:r>
              <w:t>Disponível</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760BEF" w:rsidP="00357A83">
      <w:pPr>
        <w:rPr>
          <w:i/>
        </w:rPr>
      </w:pPr>
      <w:r>
        <w:rPr>
          <w:i/>
        </w:rPr>
        <w:t>*Para garantir a quem o serviço pertence, o serviço conterá o código do prestador bem como o código do cliente que o agendou, sendo que o código do cliente só será inserido quando ele efetivamente agendar o serviço</w:t>
      </w: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2C24C9">
            <w:pPr>
              <w:pStyle w:val="PargrafodaLista"/>
              <w:numPr>
                <w:ilvl w:val="0"/>
                <w:numId w:val="10"/>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B35682">
        <w:t>Profissional.</w:t>
      </w:r>
    </w:p>
    <w:p w:rsidR="00B35682" w:rsidRPr="00A026A4" w:rsidRDefault="00B1472C" w:rsidP="00B35682">
      <w:pPr>
        <w:jc w:val="both"/>
      </w:pPr>
      <w:r w:rsidRPr="00A026A4">
        <w:lastRenderedPageBreak/>
        <w:t>Este requisito funcional começa quando</w:t>
      </w:r>
      <w:r w:rsidR="00760BEF">
        <w:t xml:space="preserve"> o Profissional </w:t>
      </w:r>
      <w:r w:rsidR="00B35682">
        <w:t xml:space="preserve">desejar alterar a data de um serviço, para que esta alteração ocorra será necessária preencher o dado da tabela </w:t>
      </w:r>
      <w:r w:rsidR="00674A78">
        <w:t>7</w:t>
      </w:r>
      <w:r w:rsidR="00B35682">
        <w:t>.</w:t>
      </w:r>
    </w:p>
    <w:p w:rsidR="00B1472C" w:rsidRPr="00A026A4" w:rsidRDefault="00B1472C" w:rsidP="00674A78">
      <w:r w:rsidRPr="00A026A4">
        <w:rPr>
          <w:b/>
        </w:rPr>
        <w:t xml:space="preserve">Tabela </w:t>
      </w:r>
      <w:r w:rsidR="003B33D5">
        <w:rPr>
          <w:b/>
        </w:rPr>
        <w:t>5</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2C24C9">
            <w:pPr>
              <w:pStyle w:val="PargrafodaLista"/>
              <w:numPr>
                <w:ilvl w:val="0"/>
                <w:numId w:val="10"/>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3B33D5">
        <w:rPr>
          <w:b/>
        </w:rPr>
        <w:t>6</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 xml:space="preserve">Nome: </w:t>
      </w:r>
      <w:r w:rsidR="00AD76FF">
        <w:rPr>
          <w:b/>
        </w:rPr>
        <w:t>Frederico Mercury</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7A4887">
        <w:rPr>
          <w:b/>
        </w:rPr>
        <w:t xml:space="preserve">Alberto </w:t>
      </w:r>
      <w:proofErr w:type="spellStart"/>
      <w:r w:rsidR="007A4887">
        <w:rPr>
          <w:b/>
        </w:rPr>
        <w:t>Einsten</w:t>
      </w:r>
      <w:proofErr w:type="spellEnd"/>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2C24C9">
            <w:pPr>
              <w:pStyle w:val="PargrafodaLista"/>
              <w:numPr>
                <w:ilvl w:val="0"/>
                <w:numId w:val="10"/>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Ator:</w:t>
      </w:r>
      <w:r w:rsidR="00264C32">
        <w:t xml:space="preserve"> Profissional</w:t>
      </w:r>
      <w:r w:rsidRPr="00A026A4">
        <w:t>.</w:t>
      </w:r>
    </w:p>
    <w:p w:rsidR="00B1472C" w:rsidRDefault="00B1472C" w:rsidP="00B1472C">
      <w:pPr>
        <w:jc w:val="both"/>
      </w:pPr>
      <w:r w:rsidRPr="00A026A4">
        <w:t xml:space="preserve">Este requisito funcional começa quando o </w:t>
      </w:r>
      <w:r w:rsidR="00760BEF">
        <w:t>Usuário Profissional</w:t>
      </w:r>
      <w:r w:rsidRPr="00A026A4">
        <w:t xml:space="preserve">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2C24C9">
            <w:pPr>
              <w:pStyle w:val="PargrafodaLista"/>
              <w:numPr>
                <w:ilvl w:val="0"/>
                <w:numId w:val="10"/>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3B33D5">
        <w:rPr>
          <w:b/>
        </w:rPr>
        <w:t>7</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p w:rsidR="008F5EE1" w:rsidRDefault="008F5EE1"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2C24C9">
            <w:pPr>
              <w:pStyle w:val="PargrafodaLista"/>
              <w:numPr>
                <w:ilvl w:val="0"/>
                <w:numId w:val="10"/>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lastRenderedPageBreak/>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t xml:space="preserve">Ator: </w:t>
      </w:r>
      <w:r w:rsidR="00404FE4">
        <w:t>Profissional.</w:t>
      </w:r>
    </w:p>
    <w:p w:rsidR="00FD12F5" w:rsidRDefault="00FD12F5" w:rsidP="00FD12F5">
      <w:pPr>
        <w:jc w:val="both"/>
      </w:pPr>
      <w:r>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3B33D5">
        <w:rPr>
          <w:b/>
        </w:rPr>
        <w:t>8</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w:t>
      </w:r>
      <w:r>
        <w:lastRenderedPageBreak/>
        <w:t xml:space="preserve">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Lucas Lamounier</w:t>
      </w:r>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Cadastrar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Pr="00A87F0F" w:rsidRDefault="001B6117" w:rsidP="001B6117">
      <w:pPr>
        <w:jc w:val="center"/>
        <w:rPr>
          <w:b/>
        </w:rPr>
      </w:pPr>
      <w:r w:rsidRPr="00A87F0F">
        <w:rPr>
          <w:b/>
        </w:rPr>
        <w:t xml:space="preserve">Tabela </w:t>
      </w:r>
      <w:r w:rsidR="003B33D5">
        <w:rPr>
          <w:b/>
        </w:rPr>
        <w:t>9</w:t>
      </w:r>
      <w:r w:rsidRPr="00A87F0F">
        <w:rPr>
          <w:b/>
        </w:rPr>
        <w:t xml:space="preserve">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Alterar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alterar uma imagem em seu álbum de imagens referentes aos serviços que ele presta. Os campos que podem ser alterados são os campos presentes na Tabela 12.</w:t>
      </w:r>
    </w:p>
    <w:p w:rsidR="001B6117" w:rsidRPr="00A87F0F" w:rsidRDefault="001B6117" w:rsidP="001B6117">
      <w:pPr>
        <w:jc w:val="center"/>
        <w:rPr>
          <w:b/>
        </w:rPr>
      </w:pPr>
      <w:r w:rsidRPr="00A87F0F">
        <w:rPr>
          <w:b/>
        </w:rPr>
        <w:t>Tabela 1</w:t>
      </w:r>
      <w:r w:rsidR="003B33D5">
        <w:rPr>
          <w:b/>
        </w:rPr>
        <w:t>0</w:t>
      </w:r>
      <w:r w:rsidRPr="00A87F0F">
        <w:rPr>
          <w:b/>
        </w:rPr>
        <w:t xml:space="preserve"> – Alterar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8F5EE1">
        <w:trPr>
          <w:jc w:val="center"/>
        </w:trPr>
        <w:tc>
          <w:tcPr>
            <w:tcW w:w="4530" w:type="dxa"/>
            <w:shd w:val="clear" w:color="auto" w:fill="0070C0"/>
          </w:tcPr>
          <w:p w:rsidR="001B6117" w:rsidRPr="00A026A4" w:rsidRDefault="001B6117" w:rsidP="008F5EE1">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8F5EE1">
            <w:pPr>
              <w:jc w:val="center"/>
              <w:rPr>
                <w:color w:val="FFFFFF"/>
              </w:rPr>
            </w:pPr>
            <w:r w:rsidRPr="00A026A4">
              <w:rPr>
                <w:color w:val="FFFFFF"/>
              </w:rPr>
              <w:t>Descrição do Campo</w:t>
            </w:r>
          </w:p>
        </w:tc>
      </w:tr>
      <w:tr w:rsidR="001B6117" w:rsidRPr="00A026A4" w:rsidTr="008F5EE1">
        <w:trPr>
          <w:jc w:val="center"/>
        </w:trPr>
        <w:tc>
          <w:tcPr>
            <w:tcW w:w="4530" w:type="dxa"/>
          </w:tcPr>
          <w:p w:rsidR="001B6117" w:rsidRPr="00A026A4" w:rsidRDefault="001B6117" w:rsidP="008F5EE1">
            <w:pPr>
              <w:jc w:val="center"/>
            </w:pPr>
            <w:r>
              <w:t>Nome</w:t>
            </w:r>
          </w:p>
        </w:tc>
        <w:tc>
          <w:tcPr>
            <w:tcW w:w="4530" w:type="dxa"/>
          </w:tcPr>
          <w:p w:rsidR="001B6117" w:rsidRPr="00A026A4" w:rsidRDefault="001B6117" w:rsidP="008F5EE1">
            <w:pPr>
              <w:jc w:val="center"/>
            </w:pPr>
            <w:r>
              <w:t>Campo que contém um nome dado pelo Profissional para a foto adicionada.</w:t>
            </w:r>
          </w:p>
        </w:tc>
      </w:tr>
      <w:tr w:rsidR="001B6117" w:rsidRPr="00A026A4" w:rsidTr="008F5EE1">
        <w:trPr>
          <w:jc w:val="center"/>
        </w:trPr>
        <w:tc>
          <w:tcPr>
            <w:tcW w:w="4530" w:type="dxa"/>
          </w:tcPr>
          <w:p w:rsidR="001B6117" w:rsidRPr="00A026A4" w:rsidRDefault="001B6117" w:rsidP="008F5EE1">
            <w:pPr>
              <w:jc w:val="center"/>
            </w:pPr>
            <w:r>
              <w:t>Descrição</w:t>
            </w:r>
          </w:p>
        </w:tc>
        <w:tc>
          <w:tcPr>
            <w:tcW w:w="4530" w:type="dxa"/>
          </w:tcPr>
          <w:p w:rsidR="001B6117" w:rsidRPr="00A026A4" w:rsidRDefault="001B6117" w:rsidP="008F5EE1">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Consultar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Remover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remover uma imagem já inserida por ele. Este requisito é uma extensão do</w:t>
      </w:r>
      <w:r w:rsidRPr="003C3777">
        <w:rPr>
          <w:b/>
        </w:rPr>
        <w:t xml:space="preserve"> RFS[021]</w:t>
      </w:r>
      <w:r>
        <w:t>, onde o ator poderá remover uma imagem que estrará listada para ele.</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Cadastro Login</w:t>
            </w:r>
          </w:p>
        </w:tc>
      </w:tr>
    </w:tbl>
    <w:p w:rsidR="003C3777" w:rsidRDefault="003C3777" w:rsidP="003C3777">
      <w:pPr>
        <w:ind w:firstLine="720"/>
        <w:jc w:val="both"/>
        <w:rPr>
          <w:rFonts w:cs="Arial"/>
          <w:b/>
          <w:szCs w:val="22"/>
        </w:rPr>
      </w:pPr>
      <w:r>
        <w:rPr>
          <w:b/>
        </w:rPr>
        <w:t xml:space="preserve">Ator: </w:t>
      </w:r>
      <w:r w:rsidR="00A10AEB">
        <w:t>Cliente</w:t>
      </w:r>
      <w:r>
        <w:t>.</w:t>
      </w:r>
    </w:p>
    <w:p w:rsidR="003C3777" w:rsidRDefault="003C3777" w:rsidP="00684B96">
      <w:pPr>
        <w:pStyle w:val="Corpodetexto"/>
        <w:ind w:firstLine="720"/>
        <w:rPr>
          <w:rFonts w:cs="Arial"/>
          <w:szCs w:val="22"/>
        </w:rPr>
      </w:pPr>
      <w:r>
        <w:rPr>
          <w:rFonts w:cs="Arial"/>
          <w:szCs w:val="22"/>
        </w:rPr>
        <w:t>O sistema deve permitir o cadastro de informações para login e senha para utilizar o serviço, preenchendo os campos conforme tabela abaixo, sendo que</w:t>
      </w:r>
      <w:r w:rsidR="00684B96">
        <w:rPr>
          <w:rFonts w:cs="Arial"/>
          <w:szCs w:val="22"/>
        </w:rPr>
        <w:t xml:space="preserve"> ele é um complemento do </w:t>
      </w:r>
      <w:r w:rsidR="00684B96" w:rsidRPr="00684B96">
        <w:rPr>
          <w:rFonts w:cs="Arial"/>
          <w:b/>
          <w:szCs w:val="22"/>
        </w:rPr>
        <w:t>[RFS001] Cadastro de Perfil de clientes</w:t>
      </w:r>
      <w:r>
        <w:rPr>
          <w:rFonts w:cs="Arial"/>
          <w:szCs w:val="22"/>
        </w:rPr>
        <w:t>:</w:t>
      </w:r>
    </w:p>
    <w:p w:rsidR="003C3777" w:rsidRDefault="003C3777" w:rsidP="003C3777">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 xml:space="preserve">Tabela </w:t>
      </w:r>
      <w:r w:rsidR="00A87F0F">
        <w:rPr>
          <w:rFonts w:ascii="Arial" w:hAnsi="Arial" w:cs="Arial"/>
          <w:b/>
          <w:kern w:val="0"/>
          <w:sz w:val="22"/>
        </w:rPr>
        <w:t>1</w:t>
      </w:r>
      <w:r w:rsidR="003B33D5">
        <w:rPr>
          <w:rFonts w:ascii="Arial" w:hAnsi="Arial" w:cs="Arial"/>
          <w:b/>
          <w:kern w:val="0"/>
          <w:sz w:val="22"/>
        </w:rPr>
        <w:t>1</w:t>
      </w:r>
      <w:r>
        <w:rPr>
          <w:rFonts w:ascii="Arial" w:hAnsi="Arial" w:cs="Arial"/>
          <w:b/>
          <w:kern w:val="0"/>
          <w:sz w:val="22"/>
        </w:rPr>
        <w:t xml:space="preserve"> – Campos para cadastro de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Cs/>
                <w:color w:val="FFFFFF"/>
                <w:kern w:val="0"/>
                <w:sz w:val="22"/>
                <w:lang w:eastAsia="en-US"/>
              </w:rPr>
              <w:t>Nome do Campo</w:t>
            </w:r>
          </w:p>
        </w:tc>
        <w:tc>
          <w:tcPr>
            <w:tcW w:w="4354"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
                <w:iCs/>
                <w:color w:val="FFFFFF"/>
                <w:kern w:val="0"/>
                <w:sz w:val="22"/>
                <w:lang w:eastAsia="en-US"/>
              </w:rPr>
              <w:t>Descrição do Campo</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 xml:space="preserve">Nome </w:t>
            </w:r>
            <w:r w:rsidR="00684B96">
              <w:rPr>
                <w:rFonts w:ascii="Arial" w:hAnsi="Arial" w:cs="Arial"/>
                <w:bCs/>
                <w:color w:val="000000"/>
                <w:kern w:val="0"/>
                <w:sz w:val="22"/>
                <w:lang w:eastAsia="en-US"/>
              </w:rPr>
              <w:t>de Usuário</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0AEB" w:rsidRDefault="003C3777">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Este campo deverá conter o nome d</w:t>
            </w:r>
            <w:r w:rsidR="00684B96">
              <w:rPr>
                <w:rFonts w:ascii="Arial" w:hAnsi="Arial" w:cs="Arial"/>
                <w:kern w:val="0"/>
                <w:sz w:val="22"/>
                <w:lang w:eastAsia="en-US"/>
              </w:rPr>
              <w:t>e</w:t>
            </w:r>
            <w:r>
              <w:rPr>
                <w:rFonts w:ascii="Arial" w:hAnsi="Arial" w:cs="Arial"/>
                <w:kern w:val="0"/>
                <w:sz w:val="22"/>
                <w:lang w:eastAsia="en-US"/>
              </w:rPr>
              <w:t xml:space="preserve"> usuário.</w:t>
            </w:r>
            <w:r w:rsidR="00684B96">
              <w:rPr>
                <w:rFonts w:ascii="Arial" w:hAnsi="Arial" w:cs="Arial"/>
                <w:kern w:val="0"/>
                <w:sz w:val="22"/>
                <w:lang w:eastAsia="en-US"/>
              </w:rPr>
              <w:t xml:space="preserve"> </w:t>
            </w:r>
            <w:r w:rsidR="009F4E14">
              <w:rPr>
                <w:rFonts w:ascii="Arial" w:hAnsi="Arial" w:cs="Arial"/>
                <w:kern w:val="0"/>
                <w:sz w:val="22"/>
                <w:lang w:eastAsia="en-US"/>
              </w:rPr>
              <w:t xml:space="preserve">Caso seja </w:t>
            </w:r>
            <w:r w:rsidR="00C72AF2">
              <w:rPr>
                <w:rFonts w:ascii="Arial" w:hAnsi="Arial" w:cs="Arial"/>
                <w:kern w:val="0"/>
                <w:sz w:val="22"/>
                <w:lang w:eastAsia="en-US"/>
              </w:rPr>
              <w:t>está</w:t>
            </w:r>
            <w:r w:rsidR="009F4E14">
              <w:rPr>
                <w:rFonts w:ascii="Arial" w:hAnsi="Arial" w:cs="Arial"/>
                <w:kern w:val="0"/>
                <w:sz w:val="22"/>
                <w:lang w:eastAsia="en-US"/>
              </w:rPr>
              <w:t xml:space="preserve"> escolhido esta opção deverá ser um nome único.</w:t>
            </w:r>
          </w:p>
          <w:p w:rsidR="003C3777" w:rsidRDefault="00684B96">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 xml:space="preserve">Caso seja deixado como vazio o nome de usuário será o </w:t>
            </w:r>
            <w:r w:rsidR="00C72AF2">
              <w:rPr>
                <w:rFonts w:ascii="Arial" w:hAnsi="Arial" w:cs="Arial"/>
                <w:kern w:val="0"/>
                <w:sz w:val="22"/>
                <w:lang w:eastAsia="en-US"/>
              </w:rPr>
              <w:t>e-mail</w:t>
            </w:r>
            <w:r>
              <w:rPr>
                <w:rFonts w:ascii="Arial" w:hAnsi="Arial" w:cs="Arial"/>
                <w:kern w:val="0"/>
                <w:sz w:val="22"/>
                <w:lang w:eastAsia="en-US"/>
              </w:rPr>
              <w:t xml:space="preserve"> que está associado ao perfil</w:t>
            </w:r>
            <w:r w:rsidR="00A10AEB">
              <w:rPr>
                <w:rFonts w:ascii="Arial" w:hAnsi="Arial" w:cs="Arial"/>
                <w:kern w:val="0"/>
                <w:sz w:val="22"/>
                <w:lang w:eastAsia="en-US"/>
              </w:rPr>
              <w:t>.</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660AA1">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rPr>
              <w:t>Campo censurado onde deverá ser informada uma senha de acesso.</w:t>
            </w:r>
          </w:p>
        </w:tc>
      </w:tr>
      <w:tr w:rsidR="00660AA1"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3C3777" w:rsidRDefault="003C3777" w:rsidP="003C3777">
      <w:pPr>
        <w:rPr>
          <w:i/>
        </w:rPr>
      </w:pPr>
      <w:r>
        <w:rPr>
          <w:i/>
        </w:rPr>
        <w:t>(*) Campos com tal símbolo são de preenchimento obrigatório</w:t>
      </w:r>
    </w:p>
    <w:p w:rsidR="003C3777" w:rsidRDefault="003C3777" w:rsidP="003C3777">
      <w:pPr>
        <w:rPr>
          <w:rFonts w:ascii="Times New Roman" w:hAnsi="Times New Roman"/>
          <w:sz w:val="24"/>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87"/>
        </w:trPr>
        <w:tc>
          <w:tcPr>
            <w:tcW w:w="1976" w:type="dxa"/>
            <w:hideMark/>
          </w:tcPr>
          <w:p w:rsidR="003C3777" w:rsidRDefault="003C3777">
            <w:pPr>
              <w:spacing w:before="240" w:after="240" w:line="276" w:lineRule="auto"/>
              <w:rPr>
                <w:rFonts w:cs="Arial"/>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Consultar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9F4E14">
      <w:pPr>
        <w:pStyle w:val="Corpodetexto"/>
        <w:ind w:firstLine="720"/>
        <w:rPr>
          <w:rFonts w:cs="Arial"/>
          <w:szCs w:val="22"/>
        </w:rPr>
      </w:pPr>
      <w:r w:rsidRPr="00F5688D">
        <w:rPr>
          <w:rFonts w:cs="Arial"/>
          <w:szCs w:val="22"/>
        </w:rPr>
        <w:t>Será permitida a consulta de dados do login</w:t>
      </w:r>
      <w:r w:rsidR="009F4E14" w:rsidRPr="00F5688D">
        <w:rPr>
          <w:rFonts w:cs="Arial"/>
          <w:szCs w:val="22"/>
        </w:rPr>
        <w:t xml:space="preserve"> através de um ícone no canto esquerdo chamado de perfil, ao clicar nele haverá a opção de se visualizar as informações do perfil. Sendo que estas informações serão as descritas no </w:t>
      </w:r>
      <w:r w:rsidR="009F4E14" w:rsidRPr="00F5688D">
        <w:rPr>
          <w:rFonts w:cs="Arial"/>
          <w:b/>
          <w:szCs w:val="22"/>
        </w:rPr>
        <w:t>[RFS01]</w:t>
      </w:r>
      <w:r w:rsidR="009F4E14" w:rsidRPr="00F5688D">
        <w:rPr>
          <w:rFonts w:cs="Arial"/>
          <w:szCs w:val="22"/>
        </w:rPr>
        <w:t xml:space="preserve"> </w:t>
      </w:r>
      <w:r w:rsidR="009F4E14" w:rsidRPr="00F5688D">
        <w:rPr>
          <w:rFonts w:cs="Arial"/>
          <w:b/>
          <w:szCs w:val="22"/>
        </w:rPr>
        <w:t>Cadastro de Perfil de Cliente</w:t>
      </w:r>
      <w:r w:rsidR="009F4E14" w:rsidRPr="00F5688D">
        <w:rPr>
          <w:rFonts w:cs="Arial"/>
          <w:szCs w:val="22"/>
        </w:rPr>
        <w:t xml:space="preserve"> mais as informações do </w:t>
      </w:r>
      <w:r w:rsidR="009F4E14" w:rsidRPr="00F5688D">
        <w:rPr>
          <w:rFonts w:cs="Arial"/>
          <w:b/>
          <w:szCs w:val="22"/>
        </w:rPr>
        <w:t>[RFS023] Cadastro de Login</w:t>
      </w:r>
    </w:p>
    <w:p w:rsidR="003C3777" w:rsidRPr="00F5688D" w:rsidRDefault="003C3777" w:rsidP="003C3777">
      <w:pPr>
        <w:pStyle w:val="Corpodetexto"/>
        <w:ind w:firstLine="720"/>
        <w:rPr>
          <w:rFonts w:cs="Arial"/>
          <w:szCs w:val="22"/>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EA29CB">
        <w:trPr>
          <w:trHeight w:val="359"/>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Alterar Cadastro do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3C3777">
      <w:pPr>
        <w:pStyle w:val="Corpodetexto"/>
        <w:ind w:firstLine="720"/>
        <w:rPr>
          <w:rFonts w:cs="Arial"/>
          <w:szCs w:val="22"/>
        </w:rPr>
      </w:pPr>
      <w:r w:rsidRPr="00F5688D">
        <w:rPr>
          <w:rFonts w:cs="Arial"/>
          <w:szCs w:val="22"/>
        </w:rPr>
        <w:t xml:space="preserve">O sistema deve permitir a alteração do login do usuário, sendo que as condições de alterações estão atreladas ao </w:t>
      </w:r>
      <w:r w:rsidRPr="00F5688D">
        <w:rPr>
          <w:rFonts w:cs="Arial"/>
          <w:b/>
          <w:szCs w:val="22"/>
        </w:rPr>
        <w:t>[RFS023] Cadastro de Usuários</w:t>
      </w:r>
      <w:r w:rsidRPr="00F5688D">
        <w:rPr>
          <w:rFonts w:cs="Arial"/>
          <w:szCs w:val="22"/>
        </w:rPr>
        <w:t xml:space="preserve">. Sendo que este requisito é um complemento do </w:t>
      </w:r>
      <w:r w:rsidRPr="00F5688D">
        <w:rPr>
          <w:rFonts w:cs="Arial"/>
          <w:b/>
          <w:szCs w:val="22"/>
        </w:rPr>
        <w:t>[RFS024] Consultar Login.</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3C3777">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Cancelar Cadastro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 xml:space="preserve">Cliente, </w:t>
      </w:r>
      <w:r w:rsidRPr="00F5688D">
        <w:rPr>
          <w:rFonts w:cs="Arial"/>
          <w:szCs w:val="22"/>
        </w:rPr>
        <w:t>Profissional.</w:t>
      </w:r>
    </w:p>
    <w:p w:rsidR="003C3777" w:rsidRPr="00F5688D" w:rsidRDefault="003C3777" w:rsidP="003C3777">
      <w:pPr>
        <w:pStyle w:val="Corpodetexto"/>
        <w:ind w:firstLine="720"/>
        <w:rPr>
          <w:rFonts w:cs="Arial"/>
          <w:szCs w:val="22"/>
        </w:rPr>
      </w:pPr>
      <w:r w:rsidRPr="00F5688D">
        <w:rPr>
          <w:rFonts w:cs="Arial"/>
          <w:szCs w:val="22"/>
        </w:rPr>
        <w:t xml:space="preserve">O sistema deve permitir o cancelamento do perfil de cadastro de login. Para isso o usuário deverá selecionar o login através </w:t>
      </w:r>
      <w:r w:rsidR="009F4E14" w:rsidRPr="00F5688D">
        <w:rPr>
          <w:rFonts w:cs="Arial"/>
          <w:szCs w:val="22"/>
        </w:rPr>
        <w:t xml:space="preserve">do </w:t>
      </w:r>
      <w:r w:rsidR="009F4E14" w:rsidRPr="00F5688D">
        <w:rPr>
          <w:rFonts w:cs="Arial"/>
          <w:b/>
          <w:szCs w:val="22"/>
        </w:rPr>
        <w:t>[RFS024] Consultar Login</w:t>
      </w:r>
      <w:r w:rsidR="00C72AF2" w:rsidRPr="00F5688D">
        <w:rPr>
          <w:rFonts w:cs="Arial"/>
          <w:szCs w:val="22"/>
        </w:rPr>
        <w:t xml:space="preserve"> </w:t>
      </w:r>
      <w:r w:rsidRPr="00F5688D">
        <w:rPr>
          <w:rFonts w:cs="Arial"/>
          <w:szCs w:val="22"/>
        </w:rPr>
        <w:t xml:space="preserve">e então será acionado o </w:t>
      </w:r>
      <w:r w:rsidRPr="00F5688D">
        <w:rPr>
          <w:rFonts w:cs="Arial"/>
          <w:b/>
          <w:szCs w:val="22"/>
        </w:rPr>
        <w:t>[RFS04] Cancelar Login</w:t>
      </w:r>
      <w:r w:rsidRPr="00F5688D">
        <w:rPr>
          <w:rFonts w:cs="Arial"/>
          <w:szCs w:val="22"/>
        </w:rPr>
        <w:t>.</w:t>
      </w:r>
      <w:r w:rsidR="009F4E14" w:rsidRPr="00F5688D">
        <w:rPr>
          <w:rFonts w:cs="Arial"/>
          <w:szCs w:val="22"/>
        </w:rPr>
        <w:t xml:space="preserve"> Sendo que este cancelamento se dará através de colocar uma flag no banco de dados, tanto na tabela de login, quanto nas tabelas de perfis de cliente e profissional que este login possa estar atrelado, funcionando em cascata.</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3C3777" w:rsidRPr="00F5688D" w:rsidTr="00C72AF2">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gridSpan w:val="2"/>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C72AF2" w:rsidRPr="00F5688D" w:rsidRDefault="00C72AF2" w:rsidP="002C24C9">
            <w:pPr>
              <w:pStyle w:val="PargrafodaLista"/>
              <w:numPr>
                <w:ilvl w:val="0"/>
                <w:numId w:val="10"/>
              </w:numPr>
              <w:spacing w:line="276" w:lineRule="auto"/>
              <w:ind w:right="14"/>
              <w:jc w:val="center"/>
              <w:rPr>
                <w:rFonts w:cs="Arial"/>
                <w:b/>
                <w:szCs w:val="22"/>
                <w:lang w:eastAsia="en-US"/>
              </w:rPr>
            </w:pPr>
            <w:bookmarkStart w:id="49" w:name="_Toc522781720"/>
            <w:r w:rsidRPr="00F5688D">
              <w:rPr>
                <w:rFonts w:cs="Arial"/>
                <w:b/>
                <w:szCs w:val="22"/>
                <w:lang w:eastAsia="en-US"/>
              </w:rPr>
              <w:t>Cadastro de perfil Administrador</w:t>
            </w:r>
          </w:p>
        </w:tc>
      </w:tr>
    </w:tbl>
    <w:p w:rsidR="00C72AF2" w:rsidRPr="00F5688D" w:rsidRDefault="00C72AF2" w:rsidP="00C72AF2">
      <w:pPr>
        <w:ind w:firstLine="720"/>
        <w:jc w:val="both"/>
        <w:rPr>
          <w:rFonts w:cs="Arial"/>
          <w:szCs w:val="22"/>
        </w:rPr>
      </w:pPr>
      <w:r w:rsidRPr="00F5688D">
        <w:rPr>
          <w:rFonts w:cs="Arial"/>
          <w:b/>
          <w:szCs w:val="22"/>
        </w:rPr>
        <w:t>Ator:</w:t>
      </w:r>
      <w:r w:rsidRPr="00F5688D">
        <w:rPr>
          <w:rFonts w:cs="Arial"/>
          <w:szCs w:val="22"/>
        </w:rPr>
        <w:t xml:space="preserve"> Administrador.</w:t>
      </w:r>
    </w:p>
    <w:p w:rsidR="00D7050D" w:rsidRPr="00F5688D" w:rsidRDefault="00C72AF2" w:rsidP="00D7050D">
      <w:pPr>
        <w:pStyle w:val="rox"/>
        <w:tabs>
          <w:tab w:val="clear" w:pos="360"/>
        </w:tabs>
        <w:ind w:left="0" w:firstLine="709"/>
        <w:jc w:val="both"/>
        <w:rPr>
          <w:rFonts w:ascii="Arial" w:hAnsi="Arial" w:cs="Arial"/>
          <w:sz w:val="22"/>
          <w:szCs w:val="22"/>
        </w:rPr>
      </w:pPr>
      <w:r w:rsidRPr="00F5688D">
        <w:rPr>
          <w:rFonts w:ascii="Arial" w:hAnsi="Arial" w:cs="Arial"/>
          <w:sz w:val="22"/>
          <w:szCs w:val="22"/>
        </w:rPr>
        <w:t>O sistema deve permitir o cadastro de out</w:t>
      </w:r>
      <w:r w:rsidR="00D7050D" w:rsidRPr="00F5688D">
        <w:rPr>
          <w:rFonts w:ascii="Arial" w:hAnsi="Arial" w:cs="Arial"/>
          <w:sz w:val="22"/>
          <w:szCs w:val="22"/>
        </w:rPr>
        <w:t xml:space="preserve">ros administradores </w:t>
      </w:r>
      <w:r w:rsidR="00EA29CB" w:rsidRPr="00F5688D">
        <w:rPr>
          <w:rFonts w:ascii="Arial" w:hAnsi="Arial" w:cs="Arial"/>
          <w:sz w:val="22"/>
          <w:szCs w:val="22"/>
        </w:rPr>
        <w:t xml:space="preserve">ao sistema, preenchendo as informações descritas na tabela abaixo. </w:t>
      </w:r>
    </w:p>
    <w:p w:rsidR="00C72AF2" w:rsidRPr="00F5688D" w:rsidRDefault="00C72AF2" w:rsidP="00C72AF2">
      <w:pPr>
        <w:pStyle w:val="Corpodetexto"/>
        <w:rPr>
          <w:rFonts w:cs="Arial"/>
          <w:szCs w:val="22"/>
        </w:rPr>
      </w:pPr>
    </w:p>
    <w:p w:rsidR="00C72AF2" w:rsidRPr="00F5688D" w:rsidRDefault="00C72AF2"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w:t>
      </w:r>
      <w:r w:rsidR="00EA29CB" w:rsidRPr="00F5688D">
        <w:rPr>
          <w:rFonts w:ascii="Arial" w:hAnsi="Arial" w:cs="Arial"/>
          <w:b/>
          <w:kern w:val="0"/>
          <w:sz w:val="22"/>
          <w:szCs w:val="22"/>
        </w:rPr>
        <w:t>ela 1</w:t>
      </w:r>
      <w:r w:rsidR="003B33D5">
        <w:rPr>
          <w:rFonts w:ascii="Arial" w:hAnsi="Arial" w:cs="Arial"/>
          <w:b/>
          <w:kern w:val="0"/>
          <w:sz w:val="22"/>
          <w:szCs w:val="22"/>
        </w:rPr>
        <w:t>2</w:t>
      </w:r>
      <w:r w:rsidR="00EA29CB" w:rsidRPr="00F5688D">
        <w:rPr>
          <w:rFonts w:ascii="Arial" w:hAnsi="Arial" w:cs="Arial"/>
          <w:b/>
          <w:kern w:val="0"/>
          <w:sz w:val="22"/>
          <w:szCs w:val="22"/>
        </w:rPr>
        <w:t xml:space="preserve"> </w:t>
      </w:r>
      <w:r w:rsidRPr="00F5688D">
        <w:rPr>
          <w:rFonts w:ascii="Arial" w:hAnsi="Arial" w:cs="Arial"/>
          <w:b/>
          <w:kern w:val="0"/>
          <w:sz w:val="22"/>
          <w:szCs w:val="22"/>
        </w:rPr>
        <w:t xml:space="preserve">– Campos para cadastro de perfil de </w:t>
      </w:r>
      <w:r w:rsidR="00D7050D"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7245E" w:rsidRPr="00BB038D" w:rsidRDefault="0077245E" w:rsidP="00DF2866">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7245E" w:rsidRPr="00BB038D" w:rsidRDefault="0077245E" w:rsidP="00DF2866">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informada a data de nascimento do cliente, em que a pessoa deverá ter mais de 18 anos. </w:t>
            </w:r>
            <w:r w:rsidRPr="00B3456A">
              <w:rPr>
                <w:rFonts w:ascii="Arial" w:hAnsi="Arial" w:cs="Arial"/>
                <w:kern w:val="0"/>
                <w:sz w:val="22"/>
              </w:rPr>
              <w:t>Data de Nascimento no formato DD/MM/AAAA. Com a data mínima de 1900 e máxima sendo o dia atual</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*RG</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Pr>
                <w:rFonts w:ascii="Arial" w:hAnsi="Arial" w:cs="Arial"/>
                <w:kern w:val="0"/>
                <w:sz w:val="22"/>
              </w:rPr>
              <w:t>Neste campo deverá ser informado o número do RG.</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 xml:space="preserve">Nesse campo deverá ser informado o número do CPF do cliente. </w:t>
            </w:r>
            <w:r w:rsidRPr="00B3456A">
              <w:rPr>
                <w:rFonts w:ascii="Arial" w:hAnsi="Arial" w:cs="Arial"/>
                <w:kern w:val="0"/>
                <w:sz w:val="22"/>
              </w:rPr>
              <w:t>CPF no formato &lt;&lt;999.999.999-99&gt;&gt;, haverá validação do CPF através de um cálculo que será implementado no código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*Cargo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Pr>
                <w:rFonts w:ascii="Arial" w:hAnsi="Arial" w:cs="Arial"/>
                <w:kern w:val="0"/>
                <w:sz w:val="22"/>
              </w:rPr>
              <w:t xml:space="preserve">Será um campo de escolha fechado: </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Gerente</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RH</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Secretária</w:t>
            </w:r>
          </w:p>
          <w:p w:rsidR="0077245E" w:rsidRDefault="0077245E" w:rsidP="0077245E">
            <w:pPr>
              <w:pStyle w:val="rox"/>
              <w:numPr>
                <w:ilvl w:val="0"/>
                <w:numId w:val="17"/>
              </w:numPr>
              <w:tabs>
                <w:tab w:val="clear" w:pos="1080"/>
              </w:tabs>
              <w:rPr>
                <w:rFonts w:ascii="Arial" w:hAnsi="Arial" w:cs="Arial"/>
                <w:kern w:val="0"/>
                <w:sz w:val="22"/>
              </w:rPr>
            </w:pPr>
            <w:r>
              <w:rPr>
                <w:rFonts w:ascii="Arial" w:hAnsi="Arial" w:cs="Arial"/>
                <w:kern w:val="0"/>
                <w:sz w:val="22"/>
              </w:rPr>
              <w:t>Outro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*Carteira de Trabalho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da carteira de trabalho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Nesse campo poderá inserir uma imagem de perfil.</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Nesse campo deverá inserir um e-mail válido.</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7245E" w:rsidRPr="00BB038D" w:rsidRDefault="0077245E" w:rsidP="00DF2866">
            <w:pPr>
              <w:pStyle w:val="rox"/>
              <w:tabs>
                <w:tab w:val="clear" w:pos="360"/>
              </w:tabs>
              <w:ind w:left="0" w:firstLine="0"/>
              <w:rPr>
                <w:rFonts w:ascii="Arial" w:hAnsi="Arial" w:cs="Arial"/>
                <w:kern w:val="0"/>
                <w:sz w:val="22"/>
              </w:rPr>
            </w:pPr>
            <w:r>
              <w:rPr>
                <w:rFonts w:ascii="Arial" w:hAnsi="Arial" w:cs="Arial"/>
                <w:kern w:val="0"/>
                <w:sz w:val="22"/>
              </w:rPr>
              <w:t>Campos de múltiplas entradas onde poderá ser inserido no máximo dois.</w:t>
            </w:r>
            <w:r>
              <w:t xml:space="preserve"> </w:t>
            </w:r>
            <w:r w:rsidRPr="00DA59CE">
              <w:rPr>
                <w:rFonts w:ascii="Arial" w:hAnsi="Arial" w:cs="Arial"/>
                <w:kern w:val="0"/>
                <w:sz w:val="22"/>
              </w:rPr>
              <w:t>Número de telefone no formato &lt;&lt;(</w:t>
            </w:r>
            <w:proofErr w:type="spellStart"/>
            <w:r w:rsidRPr="00DA59CE">
              <w:rPr>
                <w:rFonts w:ascii="Arial" w:hAnsi="Arial" w:cs="Arial"/>
                <w:kern w:val="0"/>
                <w:sz w:val="22"/>
              </w:rPr>
              <w:t>xx</w:t>
            </w:r>
            <w:proofErr w:type="spellEnd"/>
            <w:r w:rsidRPr="00DA59CE">
              <w:rPr>
                <w:rFonts w:ascii="Arial" w:hAnsi="Arial" w:cs="Arial"/>
                <w:kern w:val="0"/>
                <w:sz w:val="22"/>
              </w:rPr>
              <w:t xml:space="preserve">) </w:t>
            </w:r>
            <w:proofErr w:type="spellStart"/>
            <w:r w:rsidRPr="00DA59CE">
              <w:rPr>
                <w:rFonts w:ascii="Arial" w:hAnsi="Arial" w:cs="Arial"/>
                <w:kern w:val="0"/>
                <w:sz w:val="22"/>
              </w:rPr>
              <w:t>xxxxx-xxxx</w:t>
            </w:r>
            <w:proofErr w:type="spellEnd"/>
            <w:r w:rsidRPr="00DA59CE">
              <w:rPr>
                <w:rFonts w:ascii="Arial" w:hAnsi="Arial" w:cs="Arial"/>
                <w:kern w:val="0"/>
                <w:sz w:val="22"/>
              </w:rPr>
              <w:t>&gt;&gt;</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*Endereço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sidRPr="00DA59CE">
              <w:rPr>
                <w:rFonts w:ascii="Arial" w:hAnsi="Arial" w:cs="Arial"/>
                <w:kern w:val="0"/>
                <w:sz w:val="22"/>
              </w:rPr>
              <w:t>Endereço composto por rua, logradouro, estado, cidade, cep</w:t>
            </w:r>
          </w:p>
        </w:tc>
      </w:tr>
      <w:tr w:rsidR="0077245E" w:rsidTr="00DF2866">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 w:val="clear" w:pos="1080"/>
                <w:tab w:val="left" w:pos="3396"/>
              </w:tabs>
              <w:ind w:left="0" w:firstLine="0"/>
              <w:rPr>
                <w:rFonts w:ascii="Arial" w:hAnsi="Arial" w:cs="Arial"/>
                <w:bCs/>
                <w:color w:val="000000"/>
                <w:kern w:val="0"/>
                <w:sz w:val="22"/>
              </w:rPr>
            </w:pPr>
            <w:r>
              <w:rPr>
                <w:rFonts w:ascii="Arial" w:hAnsi="Arial" w:cs="Arial"/>
                <w:bCs/>
                <w:color w:val="000000"/>
                <w:kern w:val="0"/>
                <w:sz w:val="22"/>
              </w:rPr>
              <w:t>*Sexo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77245E" w:rsidRDefault="0077245E" w:rsidP="00DF2866">
            <w:pPr>
              <w:pStyle w:val="rox"/>
              <w:tabs>
                <w:tab w:val="clear" w:pos="360"/>
              </w:tabs>
              <w:ind w:left="0" w:firstLine="0"/>
              <w:rPr>
                <w:rFonts w:ascii="Arial" w:hAnsi="Arial" w:cs="Arial"/>
                <w:kern w:val="0"/>
                <w:sz w:val="22"/>
              </w:rPr>
            </w:pPr>
            <w:r w:rsidRPr="00DA59CE">
              <w:rPr>
                <w:rFonts w:ascii="Arial" w:hAnsi="Arial" w:cs="Arial"/>
                <w:kern w:val="0"/>
                <w:sz w:val="22"/>
              </w:rPr>
              <w:t>Campo de escolha fechada:</w:t>
            </w:r>
          </w:p>
          <w:p w:rsidR="0077245E" w:rsidRPr="00DA59CE" w:rsidRDefault="0077245E" w:rsidP="00DF2866">
            <w:pPr>
              <w:pStyle w:val="rox"/>
              <w:tabs>
                <w:tab w:val="clear" w:pos="360"/>
              </w:tabs>
              <w:ind w:left="0" w:firstLine="0"/>
              <w:rPr>
                <w:rFonts w:ascii="Arial" w:hAnsi="Arial" w:cs="Arial"/>
                <w:kern w:val="0"/>
                <w:sz w:val="22"/>
              </w:rPr>
            </w:pPr>
            <w:r w:rsidRPr="00DA59CE">
              <w:rPr>
                <w:rFonts w:ascii="Arial" w:hAnsi="Arial" w:cs="Arial"/>
                <w:kern w:val="0"/>
                <w:sz w:val="22"/>
              </w:rPr>
              <w:t xml:space="preserve"> ● </w:t>
            </w:r>
            <w:proofErr w:type="gramStart"/>
            <w:r w:rsidRPr="00DA59CE">
              <w:rPr>
                <w:rFonts w:ascii="Arial" w:hAnsi="Arial" w:cs="Arial"/>
                <w:kern w:val="0"/>
                <w:sz w:val="22"/>
              </w:rPr>
              <w:t>Masculino  ●</w:t>
            </w:r>
            <w:proofErr w:type="gramEnd"/>
            <w:r w:rsidRPr="00DA59CE">
              <w:rPr>
                <w:rFonts w:ascii="Arial" w:hAnsi="Arial" w:cs="Arial"/>
                <w:kern w:val="0"/>
                <w:sz w:val="22"/>
              </w:rPr>
              <w:t xml:space="preserve"> Feminino</w:t>
            </w:r>
          </w:p>
        </w:tc>
      </w:tr>
    </w:tbl>
    <w:p w:rsidR="00C72AF2" w:rsidRPr="00F5688D" w:rsidRDefault="0077245E" w:rsidP="00C72AF2">
      <w:pPr>
        <w:rPr>
          <w:rFonts w:cs="Arial"/>
          <w:i/>
          <w:szCs w:val="22"/>
        </w:rPr>
      </w:pPr>
      <w:r w:rsidRPr="00F5688D">
        <w:rPr>
          <w:rFonts w:cs="Arial"/>
          <w:i/>
          <w:szCs w:val="22"/>
        </w:rPr>
        <w:lastRenderedPageBreak/>
        <w:t xml:space="preserve"> </w:t>
      </w:r>
      <w:r w:rsidR="00C72AF2" w:rsidRPr="00F5688D">
        <w:rPr>
          <w:rFonts w:cs="Arial"/>
          <w:i/>
          <w:szCs w:val="22"/>
        </w:rPr>
        <w:t>(*) Campos com tal símbolo são de preenchimento obrigatório</w:t>
      </w:r>
    </w:p>
    <w:p w:rsidR="00C72AF2" w:rsidRPr="00F5688D" w:rsidRDefault="00C72AF2" w:rsidP="00C72AF2">
      <w:pPr>
        <w:rPr>
          <w:rFonts w:cs="Arial"/>
          <w:szCs w:val="22"/>
        </w:rPr>
      </w:pPr>
      <w:r w:rsidRPr="00F5688D">
        <w:rPr>
          <w:rFonts w:cs="Arial"/>
          <w:i/>
          <w:szCs w:val="22"/>
        </w:rPr>
        <w:tab/>
      </w:r>
      <w:r w:rsidRPr="00F5688D">
        <w:rPr>
          <w:rFonts w:cs="Arial"/>
          <w:szCs w:val="22"/>
        </w:rPr>
        <w:t xml:space="preserve">No momento do cadastro será disponibilizado um número de inscrição para o </w:t>
      </w:r>
      <w:r w:rsidR="0077245E">
        <w:rPr>
          <w:rFonts w:cs="Arial"/>
          <w:szCs w:val="22"/>
        </w:rPr>
        <w:t>administrador</w:t>
      </w:r>
      <w:r w:rsidRPr="00F5688D">
        <w:rPr>
          <w:rFonts w:cs="Arial"/>
          <w:szCs w:val="22"/>
        </w:rPr>
        <w:t>.</w:t>
      </w:r>
      <w:r w:rsidR="0077245E">
        <w:rPr>
          <w:rFonts w:cs="Arial"/>
          <w:szCs w:val="22"/>
        </w:rPr>
        <w:t xml:space="preserve"> Bem como a oportunidade de criar um usuário para acessar </w:t>
      </w:r>
      <w:proofErr w:type="gramStart"/>
      <w:r w:rsidR="0077245E">
        <w:rPr>
          <w:rFonts w:cs="Arial"/>
          <w:szCs w:val="22"/>
        </w:rPr>
        <w:t>os sistema</w:t>
      </w:r>
      <w:proofErr w:type="gramEnd"/>
      <w:r w:rsidR="0077245E">
        <w:rPr>
          <w:rFonts w:cs="Arial"/>
          <w:szCs w:val="22"/>
        </w:rPr>
        <w:t>.</w:t>
      </w:r>
    </w:p>
    <w:p w:rsidR="00C72AF2" w:rsidRPr="00F5688D" w:rsidRDefault="00C72AF2" w:rsidP="00D7050D">
      <w:pPr>
        <w:jc w:val="both"/>
        <w:rPr>
          <w:rFonts w:cs="Arial"/>
          <w:szCs w:val="22"/>
        </w:rPr>
      </w:pPr>
      <w:r w:rsidRPr="00F5688D">
        <w:rPr>
          <w:rFonts w:cs="Arial"/>
          <w:szCs w:val="22"/>
        </w:rPr>
        <w:tab/>
        <w:t xml:space="preserve">Em virtude de se haver pelo menos 2 perfis será necessário o preenchimento do </w:t>
      </w:r>
      <w:r w:rsidRPr="00F5688D">
        <w:rPr>
          <w:rFonts w:cs="Arial"/>
          <w:b/>
          <w:szCs w:val="22"/>
        </w:rPr>
        <w:t>[RFS023] Cadastro de Login</w:t>
      </w:r>
      <w:r w:rsidRPr="00F5688D">
        <w:rPr>
          <w:rFonts w:cs="Arial"/>
          <w:szCs w:val="22"/>
        </w:rPr>
        <w:t xml:space="preserve"> para acessar a aplicação, sendo que este login será </w:t>
      </w:r>
      <w:r w:rsidR="00D7050D" w:rsidRPr="00F5688D">
        <w:rPr>
          <w:rFonts w:cs="Arial"/>
          <w:szCs w:val="22"/>
        </w:rPr>
        <w:t xml:space="preserve">parte de </w:t>
      </w:r>
      <w:r w:rsidRPr="00F5688D">
        <w:rPr>
          <w:rFonts w:cs="Arial"/>
          <w:szCs w:val="22"/>
        </w:rPr>
        <w:t>ambos</w:t>
      </w:r>
      <w:r w:rsidR="00EA29CB" w:rsidRPr="00F5688D">
        <w:rPr>
          <w:rFonts w:cs="Arial"/>
          <w:szCs w:val="22"/>
        </w:rPr>
        <w:t xml:space="preserve"> os</w:t>
      </w:r>
      <w:r w:rsidRPr="00F5688D">
        <w:rPr>
          <w:rFonts w:cs="Arial"/>
          <w:szCs w:val="22"/>
        </w:rPr>
        <w:t xml:space="preserve"> perfis.</w:t>
      </w:r>
    </w:p>
    <w:p w:rsidR="00C72AF2" w:rsidRPr="00F5688D" w:rsidRDefault="00C72AF2" w:rsidP="00C72AF2">
      <w:pPr>
        <w:rPr>
          <w:rFonts w:cs="Arial"/>
          <w:szCs w:val="22"/>
        </w:rPr>
      </w:pP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RPr="00F5688D" w:rsidTr="00C72AF2">
        <w:trPr>
          <w:trHeight w:val="887"/>
        </w:trPr>
        <w:tc>
          <w:tcPr>
            <w:tcW w:w="1976" w:type="dxa"/>
            <w:hideMark/>
          </w:tcPr>
          <w:p w:rsidR="00C72AF2" w:rsidRPr="00F5688D" w:rsidRDefault="00C72AF2" w:rsidP="00C72AF2">
            <w:pPr>
              <w:spacing w:before="240" w:after="240"/>
              <w:rPr>
                <w:rFonts w:cs="Arial"/>
                <w:szCs w:val="22"/>
              </w:rPr>
            </w:pPr>
            <w:r w:rsidRPr="00F5688D">
              <w:rPr>
                <w:rFonts w:cs="Arial"/>
                <w:b/>
                <w:szCs w:val="22"/>
              </w:rPr>
              <w:t>Prioridade</w:t>
            </w:r>
            <w:r w:rsidRPr="00F5688D">
              <w:rPr>
                <w:rFonts w:cs="Arial"/>
                <w:szCs w:val="22"/>
              </w:rPr>
              <w:t>:</w:t>
            </w:r>
          </w:p>
        </w:tc>
        <w:tc>
          <w:tcPr>
            <w:tcW w:w="465" w:type="dxa"/>
            <w:hideMark/>
          </w:tcPr>
          <w:p w:rsidR="00C72AF2" w:rsidRPr="00F5688D" w:rsidRDefault="00C72AF2" w:rsidP="00C72AF2">
            <w:pPr>
              <w:spacing w:before="240" w:after="240"/>
              <w:jc w:val="right"/>
              <w:rPr>
                <w:rFonts w:cs="Arial"/>
                <w:szCs w:val="22"/>
              </w:rPr>
            </w:pPr>
            <w:r w:rsidRPr="00F5688D">
              <w:rPr>
                <w:rFonts w:cs="Arial"/>
                <w:szCs w:val="22"/>
              </w:rPr>
              <w:sym w:font="Wingdings" w:char="F078"/>
            </w:r>
          </w:p>
        </w:tc>
        <w:tc>
          <w:tcPr>
            <w:tcW w:w="2168" w:type="dxa"/>
            <w:hideMark/>
          </w:tcPr>
          <w:p w:rsidR="00C72AF2" w:rsidRPr="00F5688D" w:rsidRDefault="00C72AF2" w:rsidP="00C72AF2">
            <w:pPr>
              <w:spacing w:before="240" w:after="240"/>
              <w:ind w:left="-108"/>
              <w:rPr>
                <w:rFonts w:cs="Arial"/>
                <w:szCs w:val="22"/>
              </w:rPr>
            </w:pPr>
            <w:r w:rsidRPr="00F5688D">
              <w:rPr>
                <w:rFonts w:cs="Arial"/>
                <w:szCs w:val="22"/>
              </w:rPr>
              <w:t>Essencial</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2169" w:type="dxa"/>
            <w:hideMark/>
          </w:tcPr>
          <w:p w:rsidR="00C72AF2" w:rsidRPr="00F5688D" w:rsidRDefault="00C72AF2" w:rsidP="00C72AF2">
            <w:pPr>
              <w:spacing w:before="240" w:after="240"/>
              <w:ind w:left="-108"/>
              <w:rPr>
                <w:rFonts w:cs="Arial"/>
                <w:szCs w:val="22"/>
              </w:rPr>
            </w:pPr>
            <w:r w:rsidRPr="00F5688D">
              <w:rPr>
                <w:rFonts w:cs="Arial"/>
                <w:szCs w:val="22"/>
              </w:rPr>
              <w:t>Importante</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1509" w:type="dxa"/>
            <w:gridSpan w:val="2"/>
            <w:hideMark/>
          </w:tcPr>
          <w:p w:rsidR="00C72AF2" w:rsidRPr="00F5688D" w:rsidRDefault="00C72AF2" w:rsidP="00C72AF2">
            <w:pPr>
              <w:spacing w:before="240" w:after="240"/>
              <w:ind w:left="-108"/>
              <w:rPr>
                <w:rFonts w:cs="Arial"/>
                <w:szCs w:val="22"/>
              </w:rPr>
            </w:pPr>
            <w:r w:rsidRPr="00F5688D">
              <w:rPr>
                <w:rFonts w:cs="Arial"/>
                <w:szCs w:val="22"/>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72AF2" w:rsidRPr="00F5688D" w:rsidRDefault="00C72AF2" w:rsidP="002C24C9">
            <w:pPr>
              <w:pStyle w:val="PargrafodaLista"/>
              <w:numPr>
                <w:ilvl w:val="0"/>
                <w:numId w:val="10"/>
              </w:numPr>
              <w:ind w:right="14"/>
              <w:jc w:val="center"/>
              <w:rPr>
                <w:rFonts w:cs="Arial"/>
                <w:b/>
                <w:szCs w:val="22"/>
              </w:rPr>
            </w:pPr>
            <w:r w:rsidRPr="00F5688D">
              <w:rPr>
                <w:rFonts w:cs="Arial"/>
                <w:b/>
                <w:szCs w:val="22"/>
              </w:rPr>
              <w:t>Alterar dados do perfil de</w:t>
            </w:r>
            <w:r w:rsidR="00EA29CB" w:rsidRPr="00F5688D">
              <w:rPr>
                <w:rFonts w:cs="Arial"/>
                <w:b/>
                <w:szCs w:val="22"/>
              </w:rPr>
              <w:t xml:space="preserve"> Administrador</w:t>
            </w:r>
            <w:r w:rsidRPr="00F5688D">
              <w:rPr>
                <w:rFonts w:cs="Arial"/>
                <w:b/>
                <w:szCs w:val="22"/>
              </w:rPr>
              <w:t xml:space="preserve">. </w:t>
            </w:r>
          </w:p>
        </w:tc>
      </w:tr>
    </w:tbl>
    <w:p w:rsidR="00C72AF2" w:rsidRPr="00F5688D" w:rsidRDefault="00C72AF2" w:rsidP="00C72AF2">
      <w:pPr>
        <w:ind w:firstLine="720"/>
        <w:jc w:val="both"/>
        <w:rPr>
          <w:rFonts w:cs="Arial"/>
          <w:b/>
          <w:szCs w:val="22"/>
        </w:rPr>
      </w:pPr>
      <w:r w:rsidRPr="00F5688D">
        <w:rPr>
          <w:rFonts w:cs="Arial"/>
          <w:b/>
          <w:szCs w:val="22"/>
        </w:rPr>
        <w:t xml:space="preserve">Ator: </w:t>
      </w:r>
      <w:r w:rsidRPr="00F5688D">
        <w:rPr>
          <w:rFonts w:cs="Arial"/>
          <w:szCs w:val="22"/>
        </w:rPr>
        <w:t>Administrador</w:t>
      </w:r>
    </w:p>
    <w:p w:rsidR="00C72AF2" w:rsidRPr="00F5688D" w:rsidRDefault="00C72AF2" w:rsidP="00C72AF2">
      <w:pPr>
        <w:pStyle w:val="Corpodetexto"/>
        <w:ind w:firstLine="720"/>
        <w:rPr>
          <w:rFonts w:cs="Arial"/>
          <w:szCs w:val="22"/>
        </w:rPr>
      </w:pPr>
    </w:p>
    <w:p w:rsidR="00C72AF2" w:rsidRPr="00F5688D" w:rsidRDefault="00C72AF2" w:rsidP="00C72AF2">
      <w:pPr>
        <w:pStyle w:val="Corpodetexto"/>
        <w:ind w:firstLine="720"/>
        <w:rPr>
          <w:rFonts w:cs="Arial"/>
          <w:szCs w:val="22"/>
        </w:rPr>
      </w:pPr>
      <w:r w:rsidRPr="00F5688D">
        <w:rPr>
          <w:rFonts w:cs="Arial"/>
          <w:szCs w:val="22"/>
        </w:rPr>
        <w:t xml:space="preserve">O </w:t>
      </w:r>
      <w:r w:rsidR="00EA29CB" w:rsidRPr="00F5688D">
        <w:rPr>
          <w:rFonts w:cs="Arial"/>
          <w:szCs w:val="22"/>
        </w:rPr>
        <w:t xml:space="preserve">Administrador </w:t>
      </w:r>
      <w:r w:rsidRPr="00F5688D">
        <w:rPr>
          <w:rFonts w:cs="Arial"/>
          <w:szCs w:val="22"/>
        </w:rPr>
        <w:t>poderá alterar as seguintes informações de seu perfil:</w:t>
      </w:r>
    </w:p>
    <w:p w:rsidR="00C72AF2" w:rsidRPr="00F5688D" w:rsidRDefault="009E52EA"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t>Tabela 1</w:t>
      </w:r>
      <w:r w:rsidR="003B33D5">
        <w:rPr>
          <w:rFonts w:ascii="Arial" w:hAnsi="Arial" w:cs="Arial"/>
          <w:b/>
          <w:kern w:val="0"/>
          <w:sz w:val="22"/>
          <w:szCs w:val="22"/>
        </w:rPr>
        <w:t>3</w:t>
      </w:r>
      <w:r w:rsidR="00C72AF2" w:rsidRPr="00F5688D">
        <w:rPr>
          <w:rFonts w:ascii="Arial" w:hAnsi="Arial" w:cs="Arial"/>
          <w:b/>
          <w:kern w:val="0"/>
          <w:sz w:val="22"/>
          <w:szCs w:val="22"/>
        </w:rPr>
        <w:t xml:space="preserve"> – Campos para alterar dados de perfil de </w:t>
      </w:r>
      <w:r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jc w:val="both"/>
        <w:rPr>
          <w:rFonts w:cs="Arial"/>
          <w:szCs w:val="22"/>
        </w:rPr>
      </w:pPr>
      <w:r w:rsidRPr="00F5688D">
        <w:rPr>
          <w:rFonts w:cs="Arial"/>
          <w:szCs w:val="22"/>
        </w:rPr>
        <w:tab/>
        <w:t>Obs</w:t>
      </w:r>
      <w:r w:rsidR="00EA29CB" w:rsidRPr="00F5688D">
        <w:rPr>
          <w:rFonts w:cs="Arial"/>
          <w:szCs w:val="22"/>
        </w:rPr>
        <w:t>.: c</w:t>
      </w:r>
      <w:r w:rsidRPr="00F5688D">
        <w:rPr>
          <w:rFonts w:cs="Arial"/>
          <w:szCs w:val="22"/>
        </w:rPr>
        <w:t xml:space="preserve">aso o </w:t>
      </w:r>
      <w:r w:rsidR="00EA29CB" w:rsidRPr="00F5688D">
        <w:rPr>
          <w:rFonts w:cs="Arial"/>
          <w:szCs w:val="22"/>
        </w:rPr>
        <w:t xml:space="preserve">Administrador </w:t>
      </w:r>
      <w:r w:rsidRPr="00F5688D">
        <w:rPr>
          <w:rFonts w:cs="Arial"/>
          <w:szCs w:val="22"/>
        </w:rPr>
        <w:t>faça um novo preenchimento do campo senha, no momento da confirmação das alterações o sistema requisitará a senha atual do cliente.</w:t>
      </w: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Tr="00EA29CB">
        <w:trPr>
          <w:trHeight w:val="488"/>
        </w:trPr>
        <w:tc>
          <w:tcPr>
            <w:tcW w:w="1976" w:type="dxa"/>
            <w:hideMark/>
          </w:tcPr>
          <w:p w:rsidR="00C72AF2" w:rsidRDefault="00C72AF2" w:rsidP="00C72AF2">
            <w:pPr>
              <w:spacing w:before="240" w:after="240"/>
              <w:rPr>
                <w:rFonts w:cs="Arial"/>
              </w:rPr>
            </w:pPr>
            <w:r>
              <w:rPr>
                <w:rFonts w:cs="Arial"/>
                <w:b/>
              </w:rPr>
              <w:t>Prioridade</w:t>
            </w:r>
            <w:r>
              <w:rPr>
                <w:rFonts w:cs="Arial"/>
              </w:rPr>
              <w:t>:</w:t>
            </w:r>
          </w:p>
        </w:tc>
        <w:tc>
          <w:tcPr>
            <w:tcW w:w="465" w:type="dxa"/>
            <w:hideMark/>
          </w:tcPr>
          <w:p w:rsidR="00C72AF2" w:rsidRDefault="00C72AF2" w:rsidP="00C72AF2">
            <w:pPr>
              <w:spacing w:before="240" w:after="240"/>
              <w:jc w:val="right"/>
              <w:rPr>
                <w:rFonts w:cs="Arial"/>
              </w:rPr>
            </w:pPr>
            <w:r>
              <w:rPr>
                <w:rFonts w:cs="Arial"/>
              </w:rPr>
              <w:sym w:font="Wingdings" w:char="F078"/>
            </w:r>
          </w:p>
        </w:tc>
        <w:tc>
          <w:tcPr>
            <w:tcW w:w="2168" w:type="dxa"/>
            <w:hideMark/>
          </w:tcPr>
          <w:p w:rsidR="00C72AF2" w:rsidRDefault="00C72AF2" w:rsidP="00C72AF2">
            <w:pPr>
              <w:spacing w:before="240" w:after="240"/>
              <w:ind w:left="-108"/>
              <w:rPr>
                <w:rFonts w:cs="Arial"/>
              </w:rPr>
            </w:pPr>
            <w:r>
              <w:rPr>
                <w:rFonts w:cs="Arial"/>
              </w:rPr>
              <w:t>Essencial</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2169" w:type="dxa"/>
            <w:hideMark/>
          </w:tcPr>
          <w:p w:rsidR="00C72AF2" w:rsidRDefault="00C72AF2" w:rsidP="00C72AF2">
            <w:pPr>
              <w:spacing w:before="240" w:after="240"/>
              <w:ind w:left="-108"/>
              <w:rPr>
                <w:rFonts w:cs="Arial"/>
              </w:rPr>
            </w:pPr>
            <w:r>
              <w:rPr>
                <w:rFonts w:cs="Arial"/>
              </w:rPr>
              <w:t>Importante</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1509" w:type="dxa"/>
            <w:gridSpan w:val="2"/>
            <w:hideMark/>
          </w:tcPr>
          <w:p w:rsidR="00EA29CB" w:rsidRDefault="00C72AF2" w:rsidP="00EA29CB">
            <w:pPr>
              <w:spacing w:before="240" w:after="240"/>
              <w:ind w:left="-108"/>
              <w:rPr>
                <w:rFonts w:cs="Arial"/>
              </w:rPr>
            </w:pPr>
            <w:r>
              <w:rPr>
                <w:rFonts w:cs="Arial"/>
              </w:rPr>
              <w:t>Desejável</w:t>
            </w:r>
          </w:p>
          <w:p w:rsidR="00EA29CB" w:rsidRDefault="00EA29CB" w:rsidP="00C72AF2">
            <w:pPr>
              <w:spacing w:before="240" w:after="240"/>
              <w:ind w:left="-108"/>
              <w:rPr>
                <w:rFonts w:cs="Arial"/>
              </w:rPr>
            </w:pPr>
          </w:p>
        </w:tc>
      </w:tr>
      <w:tr w:rsidR="00EA29CB" w:rsidTr="00EA29C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EA29CB" w:rsidRDefault="00EA29CB"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Pesquisar Administradores</w:t>
            </w:r>
          </w:p>
        </w:tc>
      </w:tr>
    </w:tbl>
    <w:p w:rsidR="00EA29CB" w:rsidRDefault="00EA29CB" w:rsidP="00EA29CB">
      <w:pPr>
        <w:ind w:firstLine="720"/>
        <w:jc w:val="both"/>
        <w:rPr>
          <w:rFonts w:cs="Arial"/>
          <w:b/>
          <w:szCs w:val="22"/>
        </w:rPr>
      </w:pPr>
      <w:r>
        <w:rPr>
          <w:b/>
        </w:rPr>
        <w:t xml:space="preserve">Ator: </w:t>
      </w:r>
      <w:r>
        <w:t>Administrador</w:t>
      </w:r>
    </w:p>
    <w:p w:rsidR="00EA29CB" w:rsidRDefault="00A340BB" w:rsidP="00EA29CB">
      <w:pPr>
        <w:pStyle w:val="Corpodetexto"/>
        <w:ind w:firstLine="720"/>
        <w:rPr>
          <w:rFonts w:cs="Arial"/>
          <w:szCs w:val="22"/>
        </w:rPr>
      </w:pPr>
      <w:r>
        <w:rPr>
          <w:rFonts w:cs="Arial"/>
          <w:szCs w:val="22"/>
        </w:rPr>
        <w:t xml:space="preserve">O </w:t>
      </w:r>
      <w:r w:rsidR="009E52EA">
        <w:rPr>
          <w:rFonts w:cs="Arial"/>
          <w:szCs w:val="22"/>
        </w:rPr>
        <w:t>Administrador</w:t>
      </w:r>
      <w:r>
        <w:rPr>
          <w:rFonts w:cs="Arial"/>
          <w:szCs w:val="22"/>
        </w:rPr>
        <w:t xml:space="preserve"> do sistema poderá realizar pesquisa </w:t>
      </w:r>
      <w:r w:rsidR="009E52EA">
        <w:rPr>
          <w:rFonts w:cs="Arial"/>
          <w:szCs w:val="22"/>
        </w:rPr>
        <w:t>em busca de outros administradores do sistema através do seguintes filtros:</w:t>
      </w:r>
    </w:p>
    <w:p w:rsidR="009E52EA" w:rsidRPr="009E52EA" w:rsidRDefault="009E52EA" w:rsidP="009E52EA">
      <w:pPr>
        <w:ind w:left="1440" w:firstLine="720"/>
        <w:jc w:val="both"/>
      </w:pPr>
      <w:r w:rsidRPr="009E52EA">
        <w:rPr>
          <w:rFonts w:cs="Arial"/>
        </w:rPr>
        <w:t>Tabela 1</w:t>
      </w:r>
      <w:r w:rsidR="003B33D5">
        <w:rPr>
          <w:rFonts w:cs="Arial"/>
        </w:rPr>
        <w:t>4</w:t>
      </w:r>
      <w:r w:rsidRPr="009E52EA">
        <w:rPr>
          <w:rFonts w:cs="Arial"/>
        </w:rPr>
        <w:t xml:space="preserve"> –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9E52EA" w:rsidTr="00A333FD">
        <w:tc>
          <w:tcPr>
            <w:tcW w:w="4322" w:type="dxa"/>
            <w:shd w:val="clear" w:color="auto" w:fill="0070C0"/>
          </w:tcPr>
          <w:p w:rsidR="009E52EA" w:rsidRPr="00905263" w:rsidRDefault="009E52EA" w:rsidP="00A333FD">
            <w:pPr>
              <w:rPr>
                <w:color w:val="FFFFFF" w:themeColor="background1"/>
              </w:rPr>
            </w:pPr>
            <w:r>
              <w:rPr>
                <w:color w:val="FFFFFF" w:themeColor="background1"/>
              </w:rPr>
              <w:t xml:space="preserve">Nomes dos Filtros </w:t>
            </w:r>
          </w:p>
        </w:tc>
        <w:tc>
          <w:tcPr>
            <w:tcW w:w="4745" w:type="dxa"/>
            <w:shd w:val="clear" w:color="auto" w:fill="0070C0"/>
          </w:tcPr>
          <w:p w:rsidR="009E52EA" w:rsidRPr="00905263" w:rsidRDefault="009E52EA" w:rsidP="00A333FD">
            <w:pPr>
              <w:rPr>
                <w:color w:val="FFFFFF" w:themeColor="background1"/>
              </w:rPr>
            </w:pPr>
            <w:r w:rsidRPr="00905263">
              <w:rPr>
                <w:color w:val="FFFFFF" w:themeColor="background1"/>
              </w:rPr>
              <w:t xml:space="preserve">Descrição </w:t>
            </w:r>
          </w:p>
        </w:tc>
      </w:tr>
      <w:tr w:rsidR="009E52EA" w:rsidTr="00A333FD">
        <w:tc>
          <w:tcPr>
            <w:tcW w:w="4322" w:type="dxa"/>
          </w:tcPr>
          <w:p w:rsidR="009E52EA" w:rsidRPr="00362D33" w:rsidRDefault="0077245E" w:rsidP="00A333FD">
            <w:pPr>
              <w:rPr>
                <w:b/>
              </w:rPr>
            </w:pPr>
            <w:r>
              <w:rPr>
                <w:b/>
              </w:rPr>
              <w:lastRenderedPageBreak/>
              <w:t>#CPF</w:t>
            </w:r>
          </w:p>
        </w:tc>
        <w:tc>
          <w:tcPr>
            <w:tcW w:w="4745" w:type="dxa"/>
          </w:tcPr>
          <w:p w:rsidR="009E52EA" w:rsidRDefault="0077245E" w:rsidP="009E52EA">
            <w:pPr>
              <w:jc w:val="both"/>
            </w:pPr>
            <w:r>
              <w:t>Campo para informar o CPF desejado</w:t>
            </w:r>
          </w:p>
        </w:tc>
      </w:tr>
      <w:tr w:rsidR="009E52EA" w:rsidTr="00A333FD">
        <w:tc>
          <w:tcPr>
            <w:tcW w:w="4322" w:type="dxa"/>
          </w:tcPr>
          <w:p w:rsidR="009E52EA" w:rsidRPr="00CC697A" w:rsidRDefault="009E52EA" w:rsidP="009E52EA">
            <w:pPr>
              <w:rPr>
                <w:b/>
              </w:rPr>
            </w:pPr>
            <w:r>
              <w:rPr>
                <w:b/>
              </w:rPr>
              <w:t># Nome do Administrador</w:t>
            </w:r>
          </w:p>
        </w:tc>
        <w:tc>
          <w:tcPr>
            <w:tcW w:w="4745" w:type="dxa"/>
          </w:tcPr>
          <w:p w:rsidR="009E52EA" w:rsidRDefault="009E52EA" w:rsidP="00A333FD">
            <w:pPr>
              <w:jc w:val="both"/>
            </w:pPr>
            <w:r>
              <w:t xml:space="preserve">Campo para informar o Nome do administrador. </w:t>
            </w:r>
          </w:p>
        </w:tc>
      </w:tr>
    </w:tbl>
    <w:p w:rsidR="009E52EA" w:rsidRDefault="009E52EA" w:rsidP="00EA29CB">
      <w:pPr>
        <w:pStyle w:val="Corpodetexto"/>
        <w:ind w:firstLine="720"/>
        <w:rPr>
          <w:rFonts w:cs="Arial"/>
          <w:szCs w:val="22"/>
        </w:rPr>
      </w:pPr>
    </w:p>
    <w:p w:rsidR="009E52EA" w:rsidRDefault="009E52EA" w:rsidP="00EA29CB">
      <w:pPr>
        <w:pStyle w:val="Corpodetexto"/>
        <w:ind w:firstLine="720"/>
        <w:rPr>
          <w:rFonts w:cs="Arial"/>
          <w:szCs w:val="22"/>
        </w:rPr>
      </w:pPr>
      <w:r>
        <w:rPr>
          <w:rFonts w:cs="Arial"/>
          <w:szCs w:val="22"/>
        </w:rPr>
        <w:t xml:space="preserve">Os administradores serão exibidos em ordem alfabética da seguinte forma: </w:t>
      </w:r>
    </w:p>
    <w:p w:rsidR="009E52EA" w:rsidRDefault="009E52EA" w:rsidP="00EA29CB">
      <w:pPr>
        <w:pStyle w:val="Corpodetexto"/>
        <w:ind w:firstLine="720"/>
        <w:rPr>
          <w:rFonts w:cs="Arial"/>
          <w:b/>
          <w:szCs w:val="22"/>
        </w:rPr>
      </w:pPr>
      <w:r w:rsidRPr="009E52EA">
        <w:rPr>
          <w:rFonts w:cs="Arial"/>
          <w:b/>
          <w:szCs w:val="22"/>
        </w:rPr>
        <w:t>&amp;Nome do Administrador</w:t>
      </w:r>
      <w:r w:rsidR="0077245E">
        <w:rPr>
          <w:rFonts w:cs="Arial"/>
          <w:b/>
          <w:szCs w:val="22"/>
        </w:rPr>
        <w:t xml:space="preserve"> -&amp;CPF</w:t>
      </w:r>
      <w:r w:rsidRPr="009E52EA">
        <w:rPr>
          <w:rFonts w:cs="Arial"/>
          <w:b/>
          <w:szCs w:val="22"/>
        </w:rPr>
        <w:t xml:space="preserve"> - &amp;</w:t>
      </w:r>
      <w:r w:rsidR="0077245E">
        <w:rPr>
          <w:rFonts w:cs="Arial"/>
          <w:b/>
          <w:szCs w:val="22"/>
        </w:rPr>
        <w:t>Cargo</w:t>
      </w:r>
      <w:r w:rsidRPr="009E52EA">
        <w:rPr>
          <w:rFonts w:cs="Arial"/>
          <w:b/>
          <w:szCs w:val="22"/>
        </w:rPr>
        <w:t>– &amp;</w:t>
      </w:r>
      <w:r w:rsidR="0077245E">
        <w:rPr>
          <w:rFonts w:cs="Arial"/>
          <w:b/>
          <w:szCs w:val="22"/>
        </w:rPr>
        <w:t>Usuário</w:t>
      </w:r>
      <w:r w:rsidRPr="009E52EA">
        <w:rPr>
          <w:rFonts w:cs="Arial"/>
          <w:b/>
          <w:szCs w:val="22"/>
        </w:rPr>
        <w:t xml:space="preserve"> </w:t>
      </w:r>
    </w:p>
    <w:tbl>
      <w:tblPr>
        <w:tblW w:w="9210" w:type="dxa"/>
        <w:tblLayout w:type="fixed"/>
        <w:tblLook w:val="04A0" w:firstRow="1" w:lastRow="0" w:firstColumn="1" w:lastColumn="0" w:noHBand="0" w:noVBand="1"/>
      </w:tblPr>
      <w:tblGrid>
        <w:gridCol w:w="1974"/>
        <w:gridCol w:w="465"/>
        <w:gridCol w:w="2167"/>
        <w:gridCol w:w="464"/>
        <w:gridCol w:w="2168"/>
        <w:gridCol w:w="464"/>
        <w:gridCol w:w="1368"/>
        <w:gridCol w:w="140"/>
      </w:tblGrid>
      <w:tr w:rsidR="00EA29CB" w:rsidTr="00F5688D">
        <w:trPr>
          <w:trHeight w:val="359"/>
        </w:trPr>
        <w:tc>
          <w:tcPr>
            <w:tcW w:w="1974" w:type="dxa"/>
            <w:hideMark/>
          </w:tcPr>
          <w:p w:rsidR="00EA29CB" w:rsidRDefault="00EA29CB"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EA29CB" w:rsidRDefault="00EA29CB" w:rsidP="00A333FD">
            <w:pPr>
              <w:spacing w:before="240" w:after="240" w:line="276" w:lineRule="auto"/>
              <w:ind w:left="-108"/>
              <w:rPr>
                <w:rFonts w:cs="Arial"/>
                <w:lang w:eastAsia="en-US"/>
              </w:rPr>
            </w:pPr>
            <w:r>
              <w:rPr>
                <w:rFonts w:cs="Arial"/>
                <w:lang w:eastAsia="en-US"/>
              </w:rPr>
              <w:t>Essencial</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EA29CB" w:rsidRDefault="00EA29CB" w:rsidP="00A333FD">
            <w:pPr>
              <w:spacing w:before="240" w:after="240" w:line="276" w:lineRule="auto"/>
              <w:ind w:left="-108"/>
              <w:rPr>
                <w:rFonts w:cs="Arial"/>
                <w:lang w:eastAsia="en-US"/>
              </w:rPr>
            </w:pPr>
            <w:r>
              <w:rPr>
                <w:rFonts w:cs="Arial"/>
                <w:lang w:eastAsia="en-US"/>
              </w:rPr>
              <w:t>Importante</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1508" w:type="dxa"/>
            <w:gridSpan w:val="2"/>
            <w:hideMark/>
          </w:tcPr>
          <w:p w:rsidR="00EA29CB" w:rsidRDefault="00EA29CB" w:rsidP="00A333FD">
            <w:pPr>
              <w:spacing w:before="240" w:after="240" w:line="276" w:lineRule="auto"/>
              <w:ind w:left="-108"/>
              <w:rPr>
                <w:rFonts w:cs="Arial"/>
                <w:lang w:eastAsia="en-US"/>
              </w:rPr>
            </w:pPr>
            <w:r>
              <w:rPr>
                <w:rFonts w:cs="Arial"/>
                <w:lang w:eastAsia="en-US"/>
              </w:rPr>
              <w:t>Desejável</w:t>
            </w:r>
          </w:p>
        </w:tc>
      </w:tr>
      <w:tr w:rsidR="00F5688D" w:rsidTr="00F5688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0" w:type="dxa"/>
          <w:trHeight w:val="268"/>
          <w:jc w:val="center"/>
        </w:trPr>
        <w:tc>
          <w:tcPr>
            <w:tcW w:w="9070" w:type="dxa"/>
            <w:gridSpan w:val="7"/>
            <w:tcBorders>
              <w:top w:val="single" w:sz="4" w:space="0" w:color="auto"/>
              <w:left w:val="nil"/>
              <w:bottom w:val="single" w:sz="4" w:space="0" w:color="auto"/>
              <w:right w:val="nil"/>
            </w:tcBorders>
            <w:hideMark/>
          </w:tcPr>
          <w:p w:rsidR="00F5688D" w:rsidRDefault="00A333FD" w:rsidP="00F5688D">
            <w:pPr>
              <w:pStyle w:val="PargrafodaLista"/>
              <w:numPr>
                <w:ilvl w:val="0"/>
                <w:numId w:val="10"/>
              </w:numPr>
              <w:spacing w:line="276" w:lineRule="auto"/>
              <w:ind w:right="14"/>
              <w:jc w:val="center"/>
              <w:rPr>
                <w:rFonts w:cs="Arial"/>
                <w:b/>
                <w:szCs w:val="22"/>
                <w:lang w:eastAsia="en-US"/>
              </w:rPr>
            </w:pPr>
            <w:r>
              <w:rPr>
                <w:rFonts w:cs="Arial"/>
                <w:b/>
                <w:szCs w:val="22"/>
                <w:lang w:eastAsia="en-US"/>
              </w:rPr>
              <w:t>Desativar</w:t>
            </w:r>
            <w:r w:rsidR="00F5688D">
              <w:rPr>
                <w:rFonts w:cs="Arial"/>
                <w:b/>
                <w:szCs w:val="22"/>
                <w:lang w:eastAsia="en-US"/>
              </w:rPr>
              <w:t xml:space="preserve"> Administradores</w:t>
            </w:r>
          </w:p>
        </w:tc>
      </w:tr>
    </w:tbl>
    <w:p w:rsidR="00F5688D" w:rsidRDefault="00F5688D" w:rsidP="00F5688D">
      <w:pPr>
        <w:ind w:firstLine="720"/>
        <w:jc w:val="both"/>
        <w:rPr>
          <w:rFonts w:cs="Arial"/>
          <w:b/>
          <w:szCs w:val="22"/>
        </w:rPr>
      </w:pPr>
      <w:r>
        <w:rPr>
          <w:b/>
        </w:rPr>
        <w:t xml:space="preserve">Ator: </w:t>
      </w:r>
      <w:r>
        <w:t>Administrador</w:t>
      </w:r>
    </w:p>
    <w:p w:rsidR="00F5688D" w:rsidRDefault="00F5688D" w:rsidP="00F5688D">
      <w:pPr>
        <w:pStyle w:val="Corpodetexto"/>
        <w:ind w:firstLine="720"/>
        <w:rPr>
          <w:rFonts w:cs="Arial"/>
          <w:szCs w:val="22"/>
        </w:rPr>
      </w:pPr>
      <w:r>
        <w:rPr>
          <w:rFonts w:cs="Arial"/>
          <w:szCs w:val="22"/>
        </w:rPr>
        <w:t>O Administrador do sistema poderá realizar através do [</w:t>
      </w:r>
      <w:r w:rsidRPr="00F5688D">
        <w:rPr>
          <w:rFonts w:cs="Arial"/>
          <w:b/>
          <w:szCs w:val="22"/>
        </w:rPr>
        <w:t>RFS029]</w:t>
      </w:r>
      <w:r>
        <w:rPr>
          <w:rFonts w:cs="Arial"/>
          <w:szCs w:val="22"/>
        </w:rPr>
        <w:t xml:space="preserve"> </w:t>
      </w:r>
      <w:r>
        <w:rPr>
          <w:rFonts w:cs="Arial"/>
          <w:b/>
          <w:szCs w:val="22"/>
          <w:lang w:eastAsia="en-US"/>
        </w:rPr>
        <w:t>Pesquisar Administradores</w:t>
      </w:r>
      <w:r>
        <w:rPr>
          <w:rFonts w:cs="Arial"/>
          <w:szCs w:val="22"/>
        </w:rPr>
        <w:t xml:space="preserve"> a opção de desativar o administrador do sistema, de forma que o acesso será cancelado.</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F5688D" w:rsidTr="00A333FD">
        <w:trPr>
          <w:trHeight w:val="359"/>
        </w:trPr>
        <w:tc>
          <w:tcPr>
            <w:tcW w:w="1974" w:type="dxa"/>
            <w:hideMark/>
          </w:tcPr>
          <w:p w:rsidR="00F5688D" w:rsidRDefault="00F5688D"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F5688D" w:rsidRDefault="00F5688D" w:rsidP="00A333FD">
            <w:pPr>
              <w:spacing w:before="240" w:after="240" w:line="276" w:lineRule="auto"/>
              <w:ind w:left="-108"/>
              <w:rPr>
                <w:rFonts w:cs="Arial"/>
                <w:lang w:eastAsia="en-US"/>
              </w:rPr>
            </w:pPr>
            <w:r>
              <w:rPr>
                <w:rFonts w:cs="Arial"/>
                <w:lang w:eastAsia="en-US"/>
              </w:rPr>
              <w:t>Essencial</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F5688D" w:rsidRDefault="00F5688D" w:rsidP="00A333FD">
            <w:pPr>
              <w:spacing w:before="240" w:after="240" w:line="276" w:lineRule="auto"/>
              <w:ind w:left="-108"/>
              <w:rPr>
                <w:rFonts w:cs="Arial"/>
                <w:lang w:eastAsia="en-US"/>
              </w:rPr>
            </w:pPr>
            <w:r>
              <w:rPr>
                <w:rFonts w:cs="Arial"/>
                <w:lang w:eastAsia="en-US"/>
              </w:rPr>
              <w:t>Importante</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1508" w:type="dxa"/>
            <w:hideMark/>
          </w:tcPr>
          <w:p w:rsidR="00F5688D" w:rsidRDefault="00F5688D" w:rsidP="00A333FD">
            <w:pPr>
              <w:spacing w:before="240" w:after="240" w:line="276" w:lineRule="auto"/>
              <w:ind w:left="-108"/>
              <w:rPr>
                <w:rFonts w:cs="Arial"/>
                <w:lang w:eastAsia="en-US"/>
              </w:rPr>
            </w:pPr>
            <w:r>
              <w:rPr>
                <w:rFonts w:cs="Arial"/>
                <w:lang w:eastAsia="en-US"/>
              </w:rPr>
              <w:t>Desejável</w:t>
            </w:r>
          </w:p>
        </w:tc>
      </w:tr>
    </w:tbl>
    <w:p w:rsidR="004D3AE8" w:rsidRDefault="004D3AE8" w:rsidP="004D3AE8">
      <w:pPr>
        <w:pStyle w:val="Ttulo2"/>
      </w:pPr>
      <w:r>
        <w:t>Relatórios</w:t>
      </w:r>
      <w:bookmarkEnd w:id="49"/>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5688D">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w:t>
      </w:r>
      <w:r w:rsidR="003B33D5">
        <w:rPr>
          <w:rFonts w:cs="Arial"/>
          <w:b/>
        </w:rPr>
        <w:t>5</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8A0375" w:rsidRDefault="008A0375" w:rsidP="004D3AE8"/>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8A0375" w:rsidRPr="005B37D8" w:rsidTr="002F423D">
        <w:trPr>
          <w:trHeight w:val="268"/>
          <w:jc w:val="center"/>
        </w:trPr>
        <w:tc>
          <w:tcPr>
            <w:tcW w:w="9070" w:type="dxa"/>
            <w:tcBorders>
              <w:left w:val="nil"/>
              <w:right w:val="nil"/>
            </w:tcBorders>
            <w:shd w:val="clear" w:color="auto" w:fill="auto"/>
          </w:tcPr>
          <w:p w:rsidR="008A0375" w:rsidRPr="00A22074" w:rsidRDefault="008A0375" w:rsidP="009A54B3">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Pr>
                <w:rFonts w:cs="Arial"/>
                <w:b/>
                <w:szCs w:val="22"/>
              </w:rPr>
              <w:t>serviços encalhados</w:t>
            </w:r>
          </w:p>
        </w:tc>
      </w:tr>
    </w:tbl>
    <w:p w:rsidR="008A0375" w:rsidRDefault="008A0375" w:rsidP="008A0375">
      <w:pPr>
        <w:ind w:firstLine="720"/>
        <w:jc w:val="both"/>
      </w:pPr>
      <w:r>
        <w:rPr>
          <w:b/>
        </w:rPr>
        <w:t xml:space="preserve">Ator: </w:t>
      </w:r>
      <w:r>
        <w:t xml:space="preserve">administrador </w:t>
      </w:r>
    </w:p>
    <w:p w:rsidR="008A0375" w:rsidRDefault="008A0375" w:rsidP="008A0375">
      <w:pPr>
        <w:ind w:firstLine="708"/>
        <w:jc w:val="both"/>
      </w:pPr>
      <w:r>
        <w:t>Relatório que será possível verificar quais serviços estão encalhados no sistema. Isto é, serviços que foram cadastrados na aplicação nos períodos de 3 meses, 6 meses e 1 ano, a contar da data atual de pesquisa. No gráfico gerado será possível ao clicar sobre uma das colunas listar os serviços que estão enquadrados naquele p</w:t>
      </w:r>
      <w:bookmarkStart w:id="50" w:name="_GoBack"/>
      <w:bookmarkEnd w:id="50"/>
      <w:r>
        <w:t>eríodo, que estará logo abaixo do gráfico em uma tabela.</w:t>
      </w:r>
    </w:p>
    <w:p w:rsidR="008A0375" w:rsidRDefault="008A0375" w:rsidP="008A0375">
      <w:pPr>
        <w:ind w:firstLine="708"/>
        <w:jc w:val="both"/>
        <w:rPr>
          <w:color w:val="000000" w:themeColor="text1"/>
        </w:rPr>
      </w:pPr>
      <w:r w:rsidRPr="007C23E0">
        <w:rPr>
          <w:color w:val="000000" w:themeColor="text1"/>
        </w:rPr>
        <w:t xml:space="preserve"> </w:t>
      </w:r>
      <w:r>
        <w:rPr>
          <w:color w:val="000000" w:themeColor="text1"/>
        </w:rPr>
        <w:t>Abaixo segue um exemplo de como ficará a exibição dos dados no programa.</w:t>
      </w:r>
    </w:p>
    <w:p w:rsidR="008A0375" w:rsidRDefault="008A0375" w:rsidP="008A0375">
      <w:pPr>
        <w:jc w:val="center"/>
        <w:rPr>
          <w:color w:val="000000" w:themeColor="text1"/>
        </w:rPr>
      </w:pPr>
      <w:r>
        <w:rPr>
          <w:noProof/>
        </w:rPr>
        <w:drawing>
          <wp:inline distT="0" distB="0" distL="0" distR="0" wp14:anchorId="63FF7204" wp14:editId="59C5FAE3">
            <wp:extent cx="4637627" cy="4152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3543" cy="4158198"/>
                    </a:xfrm>
                    <a:prstGeom prst="rect">
                      <a:avLst/>
                    </a:prstGeom>
                  </pic:spPr>
                </pic:pic>
              </a:graphicData>
            </a:graphic>
          </wp:inline>
        </w:drawing>
      </w:r>
    </w:p>
    <w:p w:rsidR="008A0375" w:rsidRDefault="008A0375" w:rsidP="008A0375">
      <w:pPr>
        <w:jc w:val="center"/>
        <w:rPr>
          <w:color w:val="000000" w:themeColor="text1"/>
        </w:rPr>
      </w:pPr>
      <w:r>
        <w:rPr>
          <w:color w:val="000000" w:themeColor="text1"/>
        </w:rPr>
        <w:t>Figura 3 – Relatório serviços encalhados</w:t>
      </w:r>
    </w:p>
    <w:p w:rsidR="008A0375" w:rsidRDefault="008A0375" w:rsidP="008A0375">
      <w:pPr>
        <w:rPr>
          <w:color w:val="000000" w:themeColor="text1"/>
        </w:rPr>
      </w:pPr>
    </w:p>
    <w:p w:rsidR="008A0375" w:rsidRDefault="008A0375" w:rsidP="008A0375">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8A0375" w:rsidRDefault="008A0375" w:rsidP="004D3AE8"/>
    <w:p w:rsidR="00B97F90" w:rsidRPr="004C6A8F" w:rsidRDefault="00B97F90" w:rsidP="00DC0A07"/>
    <w:p w:rsidR="009C4679" w:rsidRDefault="009C4679" w:rsidP="009C4679">
      <w:pPr>
        <w:pStyle w:val="Ttulo1"/>
      </w:pPr>
      <w:bookmarkStart w:id="51" w:name="_Toc522781721"/>
      <w:bookmarkStart w:id="52" w:name="_Toc492735712"/>
      <w:bookmarkStart w:id="53" w:name="_Toc493669251"/>
      <w:bookmarkStart w:id="54" w:name="_Toc493669723"/>
      <w:bookmarkEnd w:id="33"/>
      <w:r>
        <w:t>Requisitos não funcionais</w:t>
      </w:r>
      <w:bookmarkEnd w:id="51"/>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4A249C" w:rsidP="002C24C9">
      <w:pPr>
        <w:pStyle w:val="PargrafodaLista"/>
        <w:numPr>
          <w:ilvl w:val="0"/>
          <w:numId w:val="14"/>
        </w:numPr>
        <w:jc w:val="both"/>
      </w:pPr>
      <w:r>
        <w:t>Cliente</w:t>
      </w:r>
      <w:r w:rsidR="009C4679">
        <w:t xml:space="preserve">: </w:t>
      </w:r>
      <w:r w:rsidR="00BD4EB3">
        <w:t>25</w:t>
      </w:r>
      <w:r w:rsidR="009C4679">
        <w:t xml:space="preserve"> minutos.</w:t>
      </w:r>
    </w:p>
    <w:p w:rsidR="009C4679" w:rsidRDefault="00BD4EB3" w:rsidP="002C24C9">
      <w:pPr>
        <w:pStyle w:val="PargrafodaLista"/>
        <w:numPr>
          <w:ilvl w:val="0"/>
          <w:numId w:val="14"/>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lastRenderedPageBreak/>
        <w:t xml:space="preserve">Ator: </w:t>
      </w:r>
      <w:r w:rsidRPr="008D793D">
        <w:rPr>
          <w:i w:val="0"/>
        </w:rPr>
        <w:t>Sistema</w:t>
      </w:r>
    </w:p>
    <w:p w:rsidR="009C4679" w:rsidRDefault="009C4679" w:rsidP="009C4679">
      <w:pPr>
        <w:pStyle w:val="Corpodetexto2"/>
        <w:ind w:firstLine="720"/>
        <w:rPr>
          <w:i w:val="0"/>
        </w:rPr>
      </w:pPr>
      <w:r>
        <w:rPr>
          <w:i w:val="0"/>
        </w:rPr>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5" w:name="_Toc522781722"/>
      <w:bookmarkEnd w:id="52"/>
      <w:bookmarkEnd w:id="53"/>
      <w:bookmarkEnd w:id="54"/>
      <w:r>
        <w:t>RASTREABILIDADE</w:t>
      </w:r>
      <w:bookmarkEnd w:id="55"/>
    </w:p>
    <w:p w:rsidR="007A4887" w:rsidRPr="00496158" w:rsidRDefault="0098168F" w:rsidP="006A7B3E">
      <w:pPr>
        <w:jc w:val="both"/>
      </w:pPr>
      <w:bookmarkStart w:id="56" w:name="_Toc492735702"/>
      <w:bookmarkStart w:id="57" w:name="_Toc493577425"/>
      <w:bookmarkStart w:id="58" w:name="_Toc115064458"/>
      <w:r>
        <w:t>A matriz de rastreabilidade bidirecional ser</w:t>
      </w:r>
      <w:r w:rsidR="009C4679">
        <w:t>á entregue,</w:t>
      </w:r>
      <w:r w:rsidR="00B17BB8">
        <w:t xml:space="preserve"> </w:t>
      </w:r>
      <w:r w:rsidR="009C4679">
        <w:t>após a aprovação deste documento.</w:t>
      </w:r>
      <w:r w:rsidR="007A4887">
        <w:t xml:space="preserve"> Sendo que ela será feita no Enterprise Architect.</w:t>
      </w:r>
    </w:p>
    <w:p w:rsidR="00F1362E" w:rsidRDefault="00B17BB8" w:rsidP="00F1362E">
      <w:pPr>
        <w:pStyle w:val="Ttulo1"/>
      </w:pPr>
      <w:bookmarkStart w:id="59" w:name="_Toc522781723"/>
      <w:bookmarkEnd w:id="56"/>
      <w:bookmarkEnd w:id="57"/>
      <w:bookmarkEnd w:id="58"/>
      <w:r>
        <w:t>MUDANÇAS NOS REQUISITOS</w:t>
      </w:r>
      <w:bookmarkEnd w:id="59"/>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2C24C9">
      <w:pPr>
        <w:pStyle w:val="Topicos"/>
        <w:numPr>
          <w:ilvl w:val="0"/>
          <w:numId w:val="12"/>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2C24C9">
      <w:pPr>
        <w:pStyle w:val="Topicos"/>
        <w:numPr>
          <w:ilvl w:val="0"/>
          <w:numId w:val="11"/>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2C24C9">
      <w:pPr>
        <w:pStyle w:val="Topicos"/>
        <w:numPr>
          <w:ilvl w:val="0"/>
          <w:numId w:val="11"/>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2C24C9">
      <w:pPr>
        <w:pStyle w:val="Topicos"/>
        <w:numPr>
          <w:ilvl w:val="0"/>
          <w:numId w:val="11"/>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2C24C9">
      <w:pPr>
        <w:pStyle w:val="Topicos"/>
        <w:numPr>
          <w:ilvl w:val="0"/>
          <w:numId w:val="11"/>
        </w:numPr>
        <w:suppressAutoHyphens/>
        <w:autoSpaceDN w:val="0"/>
        <w:jc w:val="both"/>
        <w:textAlignment w:val="baseline"/>
      </w:pPr>
      <w:r>
        <w:t>A empresa fornecedora iniciará a execução da mudança no caso de não haver impacto associado à mesma</w:t>
      </w:r>
    </w:p>
    <w:p w:rsidR="006A5037" w:rsidRDefault="009C4679" w:rsidP="002C24C9">
      <w:pPr>
        <w:pStyle w:val="Topicos"/>
        <w:numPr>
          <w:ilvl w:val="0"/>
          <w:numId w:val="11"/>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60" w:name="_Toc522781724"/>
      <w:r>
        <w:t>REFERÊNCIAS</w:t>
      </w:r>
      <w:bookmarkEnd w:id="60"/>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C840C2" w:rsidRPr="00621333" w:rsidRDefault="00C840C2" w:rsidP="00621333">
      <w:pPr>
        <w:jc w:val="both"/>
      </w:pPr>
    </w:p>
    <w:sectPr w:rsidR="00C840C2" w:rsidRPr="00621333" w:rsidSect="00DD3DA1">
      <w:headerReference w:type="default" r:id="rId14"/>
      <w:footerReference w:type="default" r:id="rId15"/>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586" w:rsidRDefault="00586586">
      <w:r>
        <w:separator/>
      </w:r>
    </w:p>
  </w:endnote>
  <w:endnote w:type="continuationSeparator" w:id="0">
    <w:p w:rsidR="00586586" w:rsidRDefault="00586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603184">
      <w:tc>
        <w:tcPr>
          <w:tcW w:w="4395" w:type="dxa"/>
        </w:tcPr>
        <w:p w:rsidR="00603184" w:rsidRDefault="00603184">
          <w:pPr>
            <w:pStyle w:val="Rodap"/>
            <w:jc w:val="left"/>
          </w:pPr>
          <w:r>
            <w:t>Proposta Técnica / Comercial</w:t>
          </w:r>
        </w:p>
        <w:p w:rsidR="00603184" w:rsidRDefault="00603184" w:rsidP="00B724E2">
          <w:pPr>
            <w:pStyle w:val="Rodap"/>
            <w:jc w:val="left"/>
          </w:pPr>
          <w:r>
            <w:t xml:space="preserve">Projeto </w:t>
          </w:r>
          <w:r>
            <w:rPr>
              <w:rFonts w:cs="Arial"/>
            </w:rPr>
            <w:t xml:space="preserve">C008 </w:t>
          </w:r>
          <w:r>
            <w:t>Versão 1.0</w:t>
          </w:r>
        </w:p>
      </w:tc>
      <w:tc>
        <w:tcPr>
          <w:tcW w:w="4677" w:type="dxa"/>
        </w:tcPr>
        <w:p w:rsidR="00603184" w:rsidRDefault="00603184">
          <w:pPr>
            <w:pStyle w:val="Rodap"/>
            <w:jc w:val="right"/>
          </w:pPr>
          <w:r>
            <w:t xml:space="preserve">Página </w:t>
          </w:r>
          <w:r>
            <w:fldChar w:fldCharType="begin"/>
          </w:r>
          <w:r>
            <w:instrText xml:space="preserve"> PAGE </w:instrText>
          </w:r>
          <w:r>
            <w:fldChar w:fldCharType="separate"/>
          </w:r>
          <w:r>
            <w:rPr>
              <w:noProof/>
            </w:rPr>
            <w:t>6</w:t>
          </w:r>
          <w:r>
            <w:fldChar w:fldCharType="end"/>
          </w:r>
          <w:r>
            <w:t xml:space="preserve"> de </w:t>
          </w:r>
          <w:r>
            <w:rPr>
              <w:noProof/>
            </w:rPr>
            <w:fldChar w:fldCharType="begin"/>
          </w:r>
          <w:r>
            <w:rPr>
              <w:noProof/>
            </w:rPr>
            <w:instrText xml:space="preserve"> NUMPAGES </w:instrText>
          </w:r>
          <w:r>
            <w:rPr>
              <w:noProof/>
            </w:rPr>
            <w:fldChar w:fldCharType="separate"/>
          </w:r>
          <w:r>
            <w:rPr>
              <w:noProof/>
            </w:rPr>
            <w:t>26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603184" w:rsidRPr="00F42E35" w:rsidRDefault="006031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586" w:rsidRDefault="00586586">
      <w:r>
        <w:separator/>
      </w:r>
    </w:p>
  </w:footnote>
  <w:footnote w:type="continuationSeparator" w:id="0">
    <w:p w:rsidR="00586586" w:rsidRDefault="00586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603184">
      <w:trPr>
        <w:trHeight w:val="888"/>
      </w:trPr>
      <w:tc>
        <w:tcPr>
          <w:tcW w:w="4395" w:type="dxa"/>
        </w:tcPr>
        <w:p w:rsidR="00603184" w:rsidRDefault="00603184"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603184" w:rsidRDefault="00603184"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603184" w:rsidRDefault="0060318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1A9A350E"/>
    <w:multiLevelType w:val="hybridMultilevel"/>
    <w:tmpl w:val="4DCCD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C3B51AF"/>
    <w:multiLevelType w:val="hybridMultilevel"/>
    <w:tmpl w:val="2036FE30"/>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06639EF"/>
    <w:multiLevelType w:val="hybridMultilevel"/>
    <w:tmpl w:val="A2229EBC"/>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ED4024"/>
    <w:multiLevelType w:val="hybridMultilevel"/>
    <w:tmpl w:val="AD6A635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11"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2"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3"/>
  </w:num>
  <w:num w:numId="4">
    <w:abstractNumId w:val="10"/>
  </w:num>
  <w:num w:numId="5">
    <w:abstractNumId w:val="12"/>
  </w:num>
  <w:num w:numId="6">
    <w:abstractNumId w:val="12"/>
  </w:num>
  <w:num w:numId="7">
    <w:abstractNumId w:val="13"/>
    <w:lvlOverride w:ilvl="1">
      <w:lvl w:ilvl="1">
        <w:start w:val="1"/>
        <w:numFmt w:val="decimal"/>
        <w:lvlText w:val="%1.%2"/>
        <w:lvlJc w:val="left"/>
      </w:lvl>
    </w:lvlOverride>
    <w:lvlOverride w:ilvl="2">
      <w:lvl w:ilvl="2">
        <w:start w:val="1"/>
        <w:numFmt w:val="decimal"/>
        <w:lvlText w:val="%1.%2.%3"/>
        <w:lvlJc w:val="left"/>
      </w:lvl>
    </w:lvlOverride>
  </w:num>
  <w:num w:numId="8">
    <w:abstractNumId w:val="11"/>
  </w:num>
  <w:num w:numId="9">
    <w:abstractNumId w:val="11"/>
  </w:num>
  <w:num w:numId="10">
    <w:abstractNumId w:val="5"/>
  </w:num>
  <w:num w:numId="11">
    <w:abstractNumId w:val="9"/>
  </w:num>
  <w:num w:numId="12">
    <w:abstractNumId w:val="9"/>
  </w:num>
  <w:num w:numId="13">
    <w:abstractNumId w:val="13"/>
  </w:num>
  <w:num w:numId="14">
    <w:abstractNumId w:val="2"/>
  </w:num>
  <w:num w:numId="15">
    <w:abstractNumId w:val="8"/>
  </w:num>
  <w:num w:numId="16">
    <w:abstractNumId w:val="6"/>
  </w:num>
  <w:num w:numId="17">
    <w:abstractNumId w:val="4"/>
  </w:num>
  <w:num w:numId="18">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0D5D"/>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08A"/>
    <w:rsid w:val="00264C32"/>
    <w:rsid w:val="00270B73"/>
    <w:rsid w:val="0027449D"/>
    <w:rsid w:val="00274881"/>
    <w:rsid w:val="002819BE"/>
    <w:rsid w:val="002A298F"/>
    <w:rsid w:val="002A2F19"/>
    <w:rsid w:val="002A54E3"/>
    <w:rsid w:val="002C24C9"/>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3D5"/>
    <w:rsid w:val="003B3C3C"/>
    <w:rsid w:val="003C0F70"/>
    <w:rsid w:val="003C3777"/>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A249C"/>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470D9"/>
    <w:rsid w:val="005568EB"/>
    <w:rsid w:val="0056512C"/>
    <w:rsid w:val="00570E36"/>
    <w:rsid w:val="0057484A"/>
    <w:rsid w:val="005757E2"/>
    <w:rsid w:val="0057616B"/>
    <w:rsid w:val="00586586"/>
    <w:rsid w:val="0059180C"/>
    <w:rsid w:val="00596D84"/>
    <w:rsid w:val="005A20EA"/>
    <w:rsid w:val="005B0F4A"/>
    <w:rsid w:val="005B37D8"/>
    <w:rsid w:val="005B77F9"/>
    <w:rsid w:val="005B7FD7"/>
    <w:rsid w:val="005C33C1"/>
    <w:rsid w:val="005E1B55"/>
    <w:rsid w:val="005F14B3"/>
    <w:rsid w:val="00603184"/>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AA1"/>
    <w:rsid w:val="00660F1B"/>
    <w:rsid w:val="006663AC"/>
    <w:rsid w:val="00673D87"/>
    <w:rsid w:val="00673FED"/>
    <w:rsid w:val="00674A78"/>
    <w:rsid w:val="00674BCB"/>
    <w:rsid w:val="00677683"/>
    <w:rsid w:val="006817D8"/>
    <w:rsid w:val="00682DCC"/>
    <w:rsid w:val="0068381F"/>
    <w:rsid w:val="00684B96"/>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BEF"/>
    <w:rsid w:val="00760DB6"/>
    <w:rsid w:val="00761E1C"/>
    <w:rsid w:val="007654CA"/>
    <w:rsid w:val="0077245E"/>
    <w:rsid w:val="007748B6"/>
    <w:rsid w:val="0077559A"/>
    <w:rsid w:val="00797A3B"/>
    <w:rsid w:val="00797A7F"/>
    <w:rsid w:val="007A4887"/>
    <w:rsid w:val="007A4E96"/>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375"/>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5EE1"/>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468D2"/>
    <w:rsid w:val="00956BA4"/>
    <w:rsid w:val="00966E4C"/>
    <w:rsid w:val="00972394"/>
    <w:rsid w:val="00972A69"/>
    <w:rsid w:val="0098168F"/>
    <w:rsid w:val="009951CB"/>
    <w:rsid w:val="009A0100"/>
    <w:rsid w:val="009A4011"/>
    <w:rsid w:val="009A54B3"/>
    <w:rsid w:val="009B42B0"/>
    <w:rsid w:val="009B4420"/>
    <w:rsid w:val="009C4679"/>
    <w:rsid w:val="009C7AEE"/>
    <w:rsid w:val="009D11C0"/>
    <w:rsid w:val="009D2CBC"/>
    <w:rsid w:val="009D591C"/>
    <w:rsid w:val="009E2E48"/>
    <w:rsid w:val="009E3B13"/>
    <w:rsid w:val="009E41BA"/>
    <w:rsid w:val="009E52EA"/>
    <w:rsid w:val="009E762C"/>
    <w:rsid w:val="009F02B9"/>
    <w:rsid w:val="009F38AB"/>
    <w:rsid w:val="009F4E14"/>
    <w:rsid w:val="009F57C9"/>
    <w:rsid w:val="00A03220"/>
    <w:rsid w:val="00A10AEB"/>
    <w:rsid w:val="00A14DE5"/>
    <w:rsid w:val="00A22074"/>
    <w:rsid w:val="00A24686"/>
    <w:rsid w:val="00A25960"/>
    <w:rsid w:val="00A3152E"/>
    <w:rsid w:val="00A31E2D"/>
    <w:rsid w:val="00A333FD"/>
    <w:rsid w:val="00A33940"/>
    <w:rsid w:val="00A340BB"/>
    <w:rsid w:val="00A5324C"/>
    <w:rsid w:val="00A55E38"/>
    <w:rsid w:val="00A56933"/>
    <w:rsid w:val="00A6434C"/>
    <w:rsid w:val="00A71A4B"/>
    <w:rsid w:val="00A75BCB"/>
    <w:rsid w:val="00A825CA"/>
    <w:rsid w:val="00A86E43"/>
    <w:rsid w:val="00A87F0F"/>
    <w:rsid w:val="00A91198"/>
    <w:rsid w:val="00A92DBB"/>
    <w:rsid w:val="00AA00DF"/>
    <w:rsid w:val="00AA2A5C"/>
    <w:rsid w:val="00AA2B2B"/>
    <w:rsid w:val="00AA4ABC"/>
    <w:rsid w:val="00AA797D"/>
    <w:rsid w:val="00AB0E0C"/>
    <w:rsid w:val="00AB6838"/>
    <w:rsid w:val="00AB7877"/>
    <w:rsid w:val="00AD083F"/>
    <w:rsid w:val="00AD53C0"/>
    <w:rsid w:val="00AD76FF"/>
    <w:rsid w:val="00AE3C26"/>
    <w:rsid w:val="00AE6B31"/>
    <w:rsid w:val="00AF1CAD"/>
    <w:rsid w:val="00B02416"/>
    <w:rsid w:val="00B02DD1"/>
    <w:rsid w:val="00B11239"/>
    <w:rsid w:val="00B1380A"/>
    <w:rsid w:val="00B1472C"/>
    <w:rsid w:val="00B14A48"/>
    <w:rsid w:val="00B14BD7"/>
    <w:rsid w:val="00B17BB8"/>
    <w:rsid w:val="00B273B7"/>
    <w:rsid w:val="00B27D2C"/>
    <w:rsid w:val="00B3456A"/>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C66F6"/>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2AF2"/>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050D"/>
    <w:rsid w:val="00D71CE2"/>
    <w:rsid w:val="00D71F32"/>
    <w:rsid w:val="00D74671"/>
    <w:rsid w:val="00D75A59"/>
    <w:rsid w:val="00D76805"/>
    <w:rsid w:val="00D81709"/>
    <w:rsid w:val="00D85200"/>
    <w:rsid w:val="00D930FC"/>
    <w:rsid w:val="00DA59CE"/>
    <w:rsid w:val="00DB70EF"/>
    <w:rsid w:val="00DC0A07"/>
    <w:rsid w:val="00DC1E96"/>
    <w:rsid w:val="00DC34BF"/>
    <w:rsid w:val="00DC56F5"/>
    <w:rsid w:val="00DD3B7A"/>
    <w:rsid w:val="00DD3DA1"/>
    <w:rsid w:val="00DD4373"/>
    <w:rsid w:val="00DD4CD9"/>
    <w:rsid w:val="00DE0B04"/>
    <w:rsid w:val="00DE4F21"/>
    <w:rsid w:val="00DF2866"/>
    <w:rsid w:val="00DF4D7F"/>
    <w:rsid w:val="00E05FE1"/>
    <w:rsid w:val="00E06302"/>
    <w:rsid w:val="00E14A8C"/>
    <w:rsid w:val="00E2184A"/>
    <w:rsid w:val="00E22B06"/>
    <w:rsid w:val="00E253E9"/>
    <w:rsid w:val="00E31820"/>
    <w:rsid w:val="00E3299B"/>
    <w:rsid w:val="00E519CA"/>
    <w:rsid w:val="00E545A0"/>
    <w:rsid w:val="00E61F30"/>
    <w:rsid w:val="00E72903"/>
    <w:rsid w:val="00E82AF0"/>
    <w:rsid w:val="00E82D99"/>
    <w:rsid w:val="00E84B7E"/>
    <w:rsid w:val="00E878B9"/>
    <w:rsid w:val="00E907B8"/>
    <w:rsid w:val="00E9096E"/>
    <w:rsid w:val="00E93BF9"/>
    <w:rsid w:val="00EA29CB"/>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564D9"/>
    <w:rsid w:val="00F5688D"/>
    <w:rsid w:val="00F60F56"/>
    <w:rsid w:val="00F65307"/>
    <w:rsid w:val="00F65C20"/>
    <w:rsid w:val="00F77D6C"/>
    <w:rsid w:val="00F83533"/>
    <w:rsid w:val="00F96AFA"/>
    <w:rsid w:val="00FA31B5"/>
    <w:rsid w:val="00FB02A5"/>
    <w:rsid w:val="00FB0748"/>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36C4D6"/>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5"/>
      </w:numPr>
    </w:pPr>
  </w:style>
  <w:style w:type="numbering" w:customStyle="1" w:styleId="WW8Num2">
    <w:name w:val="WW8Num2"/>
    <w:basedOn w:val="Semlista"/>
    <w:rsid w:val="00B1472C"/>
    <w:pPr>
      <w:numPr>
        <w:numId w:val="5"/>
      </w:numPr>
    </w:pPr>
  </w:style>
  <w:style w:type="numbering" w:customStyle="1" w:styleId="WW8Num3">
    <w:name w:val="WW8Num3"/>
    <w:basedOn w:val="Semlista"/>
    <w:rsid w:val="00B1472C"/>
    <w:pPr>
      <w:numPr>
        <w:numId w:val="13"/>
      </w:numPr>
    </w:pPr>
  </w:style>
  <w:style w:type="numbering" w:customStyle="1" w:styleId="WW8Num9">
    <w:name w:val="WW8Num9"/>
    <w:basedOn w:val="Semlista"/>
    <w:rsid w:val="00B1472C"/>
    <w:pPr>
      <w:numPr>
        <w:numId w:val="8"/>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11"/>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189294339">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0CB9D-9959-4FA1-934A-44BA94855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2059</TotalTime>
  <Pages>26</Pages>
  <Words>5648</Words>
  <Characters>30502</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36078</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24</cp:revision>
  <cp:lastPrinted>2017-03-20T17:04:00Z</cp:lastPrinted>
  <dcterms:created xsi:type="dcterms:W3CDTF">2018-09-16T03:00:00Z</dcterms:created>
  <dcterms:modified xsi:type="dcterms:W3CDTF">2018-11-29T21:17:00Z</dcterms:modified>
</cp:coreProperties>
</file>